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51768616"/>
    <w:bookmarkEnd w:id="0"/>
    <w:p w14:paraId="3F7C2399" w14:textId="1D73F85C" w:rsidR="00795203" w:rsidRPr="00795203" w:rsidRDefault="00821961" w:rsidP="00795203">
      <w:pPr>
        <w:pStyle w:val="Chapter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D63BCB">
        <w:t xml:space="preserve">Practices for Lesson </w:t>
      </w:r>
      <w:r w:rsidR="0003360B">
        <w:t>4</w:t>
      </w:r>
      <w:r w:rsidR="00625E6A">
        <w:t>:</w:t>
      </w:r>
      <w:r w:rsidR="007D0104">
        <w:t xml:space="preserve"> Accessing Siebel Applications</w:t>
      </w:r>
      <w:r w:rsidR="00625E6A">
        <w:t xml:space="preserve"> </w:t>
      </w:r>
      <w:r>
        <w:fldChar w:fldCharType="end"/>
      </w:r>
      <w:r w:rsidR="00193ADA" w:rsidRPr="00193ADA">
        <w:t xml:space="preserve"> </w:t>
      </w:r>
    </w:p>
    <w:p w14:paraId="1E71644A" w14:textId="662906B1" w:rsidR="007B5E74" w:rsidRDefault="007B5E74" w:rsidP="009D2B4A">
      <w:pPr>
        <w:pStyle w:val="PageTitle"/>
      </w:pPr>
      <w:bookmarkStart w:id="1" w:name="_Hlk87710909"/>
      <w:r>
        <w:lastRenderedPageBreak/>
        <w:t xml:space="preserve">Practices for </w:t>
      </w:r>
      <w:r w:rsidRPr="009D2B4A">
        <w:t>Lesson</w:t>
      </w:r>
      <w:r w:rsidR="0036382D">
        <w:t xml:space="preserve"> </w:t>
      </w:r>
      <w:r w:rsidR="0003360B">
        <w:t>4</w:t>
      </w:r>
    </w:p>
    <w:p w14:paraId="7F213612" w14:textId="77777777" w:rsidR="007B5E74" w:rsidRDefault="007B5E74" w:rsidP="007B5E74">
      <w:pPr>
        <w:pStyle w:val="SectionTitle"/>
      </w:pPr>
      <w:bookmarkStart w:id="2" w:name="_Hlk87715166"/>
      <w:r>
        <w:t>Overview</w:t>
      </w:r>
    </w:p>
    <w:p w14:paraId="3824482A" w14:textId="5A8D376E" w:rsidR="006A3736" w:rsidRPr="00F91640" w:rsidRDefault="00C417A4" w:rsidP="006A3736">
      <w:pPr>
        <w:pStyle w:val="BodyText"/>
        <w:rPr>
          <w:rFonts w:cs="Arial"/>
        </w:rPr>
      </w:pPr>
      <w:r>
        <w:t>In th</w:t>
      </w:r>
      <w:r w:rsidR="002A4EDB">
        <w:t>ese</w:t>
      </w:r>
      <w:r>
        <w:t xml:space="preserve"> practices,</w:t>
      </w:r>
      <w:r w:rsidR="00193ADA">
        <w:t xml:space="preserve"> </w:t>
      </w:r>
      <w:r w:rsidR="003D6E19">
        <w:t>we</w:t>
      </w:r>
      <w:r w:rsidR="00193ADA">
        <w:t xml:space="preserve"> will</w:t>
      </w:r>
      <w:r w:rsidR="007D0104">
        <w:t xml:space="preserve"> learn to </w:t>
      </w:r>
      <w:r w:rsidR="00795203">
        <w:t>access a deployed Siebel application via the Oracle Cloud Infrastructure</w:t>
      </w:r>
      <w:r w:rsidR="007D0104">
        <w:t>.</w:t>
      </w:r>
    </w:p>
    <w:bookmarkEnd w:id="1"/>
    <w:bookmarkEnd w:id="2"/>
    <w:p w14:paraId="5B3C2B61" w14:textId="0A2154DE" w:rsidR="00C954AB" w:rsidRDefault="00D66A2A" w:rsidP="00CA57F0">
      <w:pPr>
        <w:pStyle w:val="PageTitle"/>
      </w:pPr>
      <w:r>
        <w:lastRenderedPageBreak/>
        <w:t xml:space="preserve">Practice </w:t>
      </w:r>
      <w:r w:rsidR="004346AB">
        <w:t>4</w:t>
      </w:r>
      <w:r>
        <w:t xml:space="preserve">-1: </w:t>
      </w:r>
      <w:r w:rsidR="00CA57F0">
        <w:t xml:space="preserve">Accessing Siebel Applications </w:t>
      </w:r>
    </w:p>
    <w:p w14:paraId="466E049C" w14:textId="77777777" w:rsidR="00AA28E6" w:rsidRDefault="00AA28E6" w:rsidP="00AA28E6">
      <w:pPr>
        <w:ind w:left="-5" w:right="2"/>
        <w:rPr>
          <w:b/>
          <w:bCs/>
        </w:rPr>
      </w:pPr>
      <w:r w:rsidRPr="007863EF">
        <w:rPr>
          <w:b/>
          <w:bCs/>
        </w:rPr>
        <w:t>Overview</w:t>
      </w:r>
    </w:p>
    <w:p w14:paraId="2E58FEEF" w14:textId="031243F8" w:rsidR="00C954AB" w:rsidRDefault="00C954AB" w:rsidP="00C954AB">
      <w:pPr>
        <w:pStyle w:val="BodyText"/>
      </w:pPr>
      <w:r>
        <w:t>In th</w:t>
      </w:r>
      <w:r w:rsidR="00CA57F0">
        <w:t xml:space="preserve">e </w:t>
      </w:r>
      <w:r w:rsidR="007D0104">
        <w:t>practice,</w:t>
      </w:r>
      <w:r w:rsidR="00CA57F0">
        <w:t xml:space="preserve"> we will explore </w:t>
      </w:r>
      <w:r w:rsidR="00CA57F0" w:rsidRPr="00CA57F0">
        <w:t>Siebel Tools</w:t>
      </w:r>
      <w:r w:rsidR="00CA57F0">
        <w:t>,</w:t>
      </w:r>
      <w:r w:rsidR="00CA57F0" w:rsidRPr="00CA57F0">
        <w:t xml:space="preserve"> </w:t>
      </w:r>
      <w:r w:rsidR="007D0104">
        <w:t>s</w:t>
      </w:r>
      <w:r w:rsidR="00CA57F0" w:rsidRPr="00CA57F0">
        <w:t xml:space="preserve">etup repositories, </w:t>
      </w:r>
      <w:r w:rsidR="007D0104">
        <w:t>c</w:t>
      </w:r>
      <w:r w:rsidR="00CA57F0" w:rsidRPr="00CA57F0">
        <w:t xml:space="preserve">ustomizing Scripts and </w:t>
      </w:r>
      <w:r w:rsidR="00CA57F0">
        <w:t>g</w:t>
      </w:r>
      <w:r w:rsidR="00CA57F0" w:rsidRPr="00CA57F0">
        <w:t>etting the Developer Environment</w:t>
      </w:r>
      <w:r w:rsidR="00CA57F0">
        <w:t>.</w:t>
      </w:r>
    </w:p>
    <w:p w14:paraId="563C120B" w14:textId="77777777" w:rsidR="00F81042" w:rsidRPr="00F81042" w:rsidRDefault="00F81042" w:rsidP="00C954AB">
      <w:pPr>
        <w:pStyle w:val="BodyText"/>
        <w:rPr>
          <w:b/>
        </w:rPr>
      </w:pPr>
      <w:r w:rsidRPr="00F81042">
        <w:rPr>
          <w:b/>
        </w:rPr>
        <w:t xml:space="preserve">Note: </w:t>
      </w:r>
    </w:p>
    <w:p w14:paraId="64448A25" w14:textId="683BB92E" w:rsidR="00795203" w:rsidRDefault="00795203" w:rsidP="00C954AB">
      <w:pPr>
        <w:pStyle w:val="BodyText"/>
      </w:pPr>
      <w:r>
        <w:t>You require a public IP Address (to be given to you by facilitator)</w:t>
      </w:r>
    </w:p>
    <w:p w14:paraId="1A3CE762" w14:textId="6F02F437" w:rsidR="00795203" w:rsidRDefault="00795203" w:rsidP="00C954AB">
      <w:pPr>
        <w:pStyle w:val="BodyText"/>
      </w:pPr>
      <w:r>
        <w:t>The default port number is 4430</w:t>
      </w:r>
    </w:p>
    <w:p w14:paraId="5F5FDD63" w14:textId="7329A7E1" w:rsidR="00795203" w:rsidRDefault="00795203" w:rsidP="00C954AB">
      <w:pPr>
        <w:pStyle w:val="BodyText"/>
      </w:pPr>
      <w:r>
        <w:t xml:space="preserve">There are 3 URLs which are required to be validated for accessing the application which will be validated </w:t>
      </w:r>
      <w:r w:rsidR="00F81042">
        <w:t>in</w:t>
      </w:r>
      <w:r>
        <w:t xml:space="preserve"> this activity.</w:t>
      </w:r>
    </w:p>
    <w:p w14:paraId="6AE3E26E" w14:textId="77777777" w:rsidR="007D0104" w:rsidRPr="00775B92" w:rsidRDefault="007D0104" w:rsidP="007D0104">
      <w:pPr>
        <w:pStyle w:val="SectionTitle"/>
      </w:pPr>
      <w:bookmarkStart w:id="3" w:name="_Hlk87700931"/>
      <w:bookmarkStart w:id="4" w:name="_Hlk87711363"/>
      <w:bookmarkStart w:id="5" w:name="_Hlk87715341"/>
      <w:r w:rsidRPr="00775B92">
        <w:t>Assumptions</w:t>
      </w:r>
    </w:p>
    <w:p w14:paraId="4372975D" w14:textId="23EFB9CA" w:rsidR="007D0104" w:rsidRPr="00775B92" w:rsidRDefault="007D0104" w:rsidP="007D0104">
      <w:pPr>
        <w:pStyle w:val="BodyText"/>
      </w:pPr>
      <w:r w:rsidRPr="00775B92">
        <w:t xml:space="preserve">You should have completed the Practices of Lesson </w:t>
      </w:r>
      <w:r>
        <w:t>3</w:t>
      </w:r>
      <w:r w:rsidRPr="00775B92">
        <w:t>.</w:t>
      </w:r>
    </w:p>
    <w:bookmarkEnd w:id="3"/>
    <w:p w14:paraId="18EC7CA6" w14:textId="77777777" w:rsidR="00F81042" w:rsidRDefault="007D0104" w:rsidP="00E22314">
      <w:pPr>
        <w:pStyle w:val="SectionTitle"/>
      </w:pPr>
      <w:r>
        <w:t>Tasks</w:t>
      </w:r>
      <w:bookmarkEnd w:id="4"/>
    </w:p>
    <w:bookmarkEnd w:id="5"/>
    <w:p w14:paraId="3763752D" w14:textId="6064DFD9" w:rsidR="00E22314" w:rsidRPr="00F81042" w:rsidRDefault="00795203" w:rsidP="00E22314">
      <w:pPr>
        <w:pStyle w:val="SectionTitle"/>
      </w:pPr>
      <w:r w:rsidRPr="00F81042">
        <w:rPr>
          <w:sz w:val="22"/>
        </w:rPr>
        <w:t>Accessing Siebel Sales Application</w:t>
      </w:r>
    </w:p>
    <w:p w14:paraId="2D8457FD" w14:textId="77777777" w:rsidR="00F81042" w:rsidRDefault="00161DE1" w:rsidP="00744E95">
      <w:pPr>
        <w:pStyle w:val="ListParagraph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 xml:space="preserve">Open the browser and browse the link (https://&lt;ip-address&gt;:4430/siebel/app/sales/enu) to access the Sales application. </w:t>
      </w:r>
    </w:p>
    <w:p w14:paraId="628FC177" w14:textId="3F397495" w:rsidR="00161DE1" w:rsidRPr="00161DE1" w:rsidRDefault="00161DE1" w:rsidP="00744E95">
      <w:pPr>
        <w:pStyle w:val="ListParagraph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 xml:space="preserve">Enter the User ID as </w:t>
      </w:r>
      <w:r w:rsidRPr="002A1742">
        <w:rPr>
          <w:rFonts w:eastAsia="Times New Roman"/>
          <w:b/>
        </w:rPr>
        <w:t>SADMIN</w:t>
      </w:r>
      <w:r>
        <w:rPr>
          <w:rFonts w:eastAsia="Times New Roman"/>
        </w:rPr>
        <w:t xml:space="preserve"> and password as </w:t>
      </w:r>
      <w:r w:rsidRPr="002A1742">
        <w:rPr>
          <w:rFonts w:eastAsia="Times New Roman"/>
          <w:b/>
        </w:rPr>
        <w:t>Welcome1</w:t>
      </w:r>
      <w:r>
        <w:rPr>
          <w:rFonts w:eastAsia="Times New Roman"/>
        </w:rPr>
        <w:t xml:space="preserve"> and click </w:t>
      </w:r>
      <w:r w:rsidRPr="002A1742">
        <w:rPr>
          <w:rFonts w:eastAsia="Times New Roman"/>
          <w:b/>
        </w:rPr>
        <w:t>Login</w:t>
      </w:r>
      <w:r>
        <w:rPr>
          <w:rFonts w:eastAsia="Times New Roman"/>
        </w:rPr>
        <w:t xml:space="preserve"> to login into the Sales Application</w:t>
      </w:r>
      <w:r w:rsidR="00F81042">
        <w:rPr>
          <w:rFonts w:eastAsia="Times New Roman"/>
        </w:rPr>
        <w:t xml:space="preserve"> as shown below.</w:t>
      </w:r>
    </w:p>
    <w:p w14:paraId="6572ADD6" w14:textId="7F15CCAE" w:rsidR="008563DB" w:rsidRDefault="00161DE1" w:rsidP="00F81042">
      <w:pPr>
        <w:pStyle w:val="ListParagraph"/>
        <w:ind w:left="360"/>
        <w:rPr>
          <w:rFonts w:eastAsia="Times New Roman"/>
        </w:rPr>
      </w:pPr>
      <w:r>
        <w:rPr>
          <w:rFonts w:eastAsia="Times New Roman"/>
          <w:noProof/>
          <w:lang w:eastAsia="en-US"/>
        </w:rPr>
        <w:drawing>
          <wp:inline distT="0" distB="0" distL="0" distR="0" wp14:anchorId="0EB9504F" wp14:editId="6DC120F7">
            <wp:extent cx="2832653" cy="2004647"/>
            <wp:effectExtent l="0" t="0" r="635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948" cy="20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4C88" w14:textId="56D7E62A" w:rsidR="005570E2" w:rsidRPr="00F81042" w:rsidRDefault="00161DE1" w:rsidP="00744E95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F81042">
        <w:rPr>
          <w:rFonts w:eastAsia="Times New Roman"/>
        </w:rPr>
        <w:t>You have successfully logged into the sales application</w:t>
      </w:r>
      <w:r w:rsidR="00F81042">
        <w:rPr>
          <w:rFonts w:eastAsia="Times New Roman"/>
        </w:rPr>
        <w:t xml:space="preserve"> as shown below.</w:t>
      </w:r>
    </w:p>
    <w:p w14:paraId="6B485400" w14:textId="2AD498FC" w:rsidR="008563DB" w:rsidRDefault="008563DB" w:rsidP="00F81042">
      <w:pPr>
        <w:pStyle w:val="ListParagraph"/>
        <w:ind w:left="360"/>
        <w:rPr>
          <w:rFonts w:eastAsia="Times New Roman"/>
        </w:rPr>
      </w:pPr>
      <w:r>
        <w:rPr>
          <w:rFonts w:eastAsia="Times New Roman"/>
          <w:noProof/>
          <w:lang w:eastAsia="en-US"/>
        </w:rPr>
        <w:drawing>
          <wp:inline distT="0" distB="0" distL="0" distR="0" wp14:anchorId="7EC49C2C" wp14:editId="7094F25A">
            <wp:extent cx="3982357" cy="22479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74" cy="227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3A8C" w14:textId="77777777" w:rsidR="005570E2" w:rsidRDefault="005570E2" w:rsidP="005570E2">
      <w:pPr>
        <w:pStyle w:val="ListParagraph"/>
        <w:rPr>
          <w:rFonts w:eastAsia="Times New Roman"/>
        </w:rPr>
      </w:pPr>
    </w:p>
    <w:p w14:paraId="0FF18636" w14:textId="7B536819" w:rsidR="0013295A" w:rsidRPr="00795203" w:rsidRDefault="00131E75" w:rsidP="00795203">
      <w:pPr>
        <w:rPr>
          <w:rFonts w:eastAsia="Times New Roman"/>
          <w:b/>
          <w:bCs/>
        </w:rPr>
      </w:pPr>
      <w:r w:rsidRPr="00795203">
        <w:rPr>
          <w:rFonts w:eastAsia="Times New Roman"/>
          <w:b/>
          <w:bCs/>
        </w:rPr>
        <w:t>Access the Siebel web tools</w:t>
      </w:r>
    </w:p>
    <w:p w14:paraId="605E8737" w14:textId="1383CE2C" w:rsidR="00F81042" w:rsidRDefault="00161DE1" w:rsidP="00744E95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F81042">
        <w:rPr>
          <w:rFonts w:eastAsia="Times New Roman"/>
        </w:rPr>
        <w:t>To access the Siebel web tools</w:t>
      </w:r>
      <w:r w:rsidR="00F81042">
        <w:rPr>
          <w:rFonts w:eastAsia="Times New Roman"/>
        </w:rPr>
        <w:t>,</w:t>
      </w:r>
      <w:r w:rsidRPr="00F81042">
        <w:rPr>
          <w:rFonts w:eastAsia="Times New Roman"/>
        </w:rPr>
        <w:t xml:space="preserve"> browse the link </w:t>
      </w:r>
      <w:r w:rsidR="00F81042">
        <w:rPr>
          <w:rFonts w:eastAsia="Times New Roman"/>
        </w:rPr>
        <w:t xml:space="preserve">- </w:t>
      </w:r>
      <w:r w:rsidRPr="00F81042">
        <w:rPr>
          <w:rFonts w:eastAsia="Times New Roman"/>
        </w:rPr>
        <w:t>https</w:t>
      </w:r>
      <w:r w:rsidR="00FF41B5" w:rsidRPr="00F81042">
        <w:rPr>
          <w:rFonts w:eastAsia="Times New Roman"/>
        </w:rPr>
        <w:t>:</w:t>
      </w:r>
      <w:r w:rsidR="004A4C30">
        <w:rPr>
          <w:rFonts w:eastAsia="Times New Roman"/>
        </w:rPr>
        <w:t>//</w:t>
      </w:r>
      <w:bookmarkStart w:id="6" w:name="_GoBack"/>
      <w:bookmarkEnd w:id="6"/>
      <w:r w:rsidR="00FF41B5" w:rsidRPr="00F81042">
        <w:rPr>
          <w:rFonts w:eastAsia="Times New Roman"/>
        </w:rPr>
        <w:t>&lt;IP-add</w:t>
      </w:r>
      <w:r w:rsidR="008F7450">
        <w:rPr>
          <w:rFonts w:eastAsia="Times New Roman"/>
        </w:rPr>
        <w:t>r</w:t>
      </w:r>
      <w:r w:rsidR="00FF41B5" w:rsidRPr="00F81042">
        <w:rPr>
          <w:rFonts w:eastAsia="Times New Roman"/>
        </w:rPr>
        <w:t xml:space="preserve">ess&gt;:4430/Siebel/app/webtools/enu. </w:t>
      </w:r>
    </w:p>
    <w:p w14:paraId="5D1B359C" w14:textId="1666001A" w:rsidR="00131E75" w:rsidRPr="00F81042" w:rsidRDefault="00FF41B5" w:rsidP="00744E95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F81042">
        <w:rPr>
          <w:rFonts w:eastAsia="Times New Roman"/>
        </w:rPr>
        <w:t xml:space="preserve">Enter the User ID as </w:t>
      </w:r>
      <w:r w:rsidRPr="00F81042">
        <w:rPr>
          <w:rFonts w:eastAsia="Times New Roman"/>
          <w:b/>
        </w:rPr>
        <w:t>SADMIN</w:t>
      </w:r>
      <w:r w:rsidRPr="00F81042">
        <w:rPr>
          <w:rFonts w:eastAsia="Times New Roman"/>
        </w:rPr>
        <w:t xml:space="preserve"> and Password as </w:t>
      </w:r>
      <w:r w:rsidRPr="00F81042">
        <w:rPr>
          <w:rFonts w:eastAsia="Times New Roman"/>
          <w:b/>
        </w:rPr>
        <w:t>Welcome1</w:t>
      </w:r>
      <w:r w:rsidRPr="00F81042">
        <w:rPr>
          <w:rFonts w:eastAsia="Times New Roman"/>
        </w:rPr>
        <w:t xml:space="preserve"> and click </w:t>
      </w:r>
      <w:r w:rsidRPr="00F81042">
        <w:rPr>
          <w:rFonts w:eastAsia="Times New Roman"/>
          <w:b/>
        </w:rPr>
        <w:t>Login</w:t>
      </w:r>
      <w:r w:rsidRPr="00F81042">
        <w:rPr>
          <w:rFonts w:eastAsia="Times New Roman"/>
        </w:rPr>
        <w:t xml:space="preserve"> to login to the webtools</w:t>
      </w:r>
      <w:r w:rsidR="00F81042">
        <w:rPr>
          <w:rFonts w:eastAsia="Times New Roman"/>
        </w:rPr>
        <w:t xml:space="preserve"> as shown below.</w:t>
      </w:r>
    </w:p>
    <w:p w14:paraId="28DB90B7" w14:textId="4F9DF36A" w:rsidR="00C47DF8" w:rsidRDefault="00C47DF8" w:rsidP="00F81042">
      <w:pPr>
        <w:pStyle w:val="ListParagraph"/>
        <w:ind w:left="360"/>
        <w:rPr>
          <w:rFonts w:eastAsia="Times New Roman"/>
        </w:rPr>
      </w:pPr>
      <w:r>
        <w:rPr>
          <w:rFonts w:eastAsia="Times New Roman"/>
          <w:noProof/>
          <w:lang w:eastAsia="en-US"/>
        </w:rPr>
        <w:drawing>
          <wp:inline distT="0" distB="0" distL="0" distR="0" wp14:anchorId="526DE7FC" wp14:editId="66720D98">
            <wp:extent cx="2938584" cy="2425498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29" cy="243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9E4AC" w14:textId="79B06D58" w:rsidR="00131E75" w:rsidRPr="00F81042" w:rsidRDefault="00FF41B5" w:rsidP="00744E95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F81042">
        <w:rPr>
          <w:rFonts w:eastAsia="Times New Roman"/>
        </w:rPr>
        <w:t>You have successfully logged into the Siebel Web tools</w:t>
      </w:r>
      <w:r w:rsidR="00F81042">
        <w:rPr>
          <w:rFonts w:eastAsia="Times New Roman"/>
        </w:rPr>
        <w:t xml:space="preserve"> as shown below.</w:t>
      </w:r>
    </w:p>
    <w:p w14:paraId="56D01137" w14:textId="5D5F2160" w:rsidR="00C47DF8" w:rsidRDefault="00C47DF8" w:rsidP="00F81042">
      <w:pPr>
        <w:pStyle w:val="ListParagraph"/>
        <w:ind w:left="360"/>
        <w:rPr>
          <w:rFonts w:eastAsia="Times New Roman"/>
        </w:rPr>
      </w:pPr>
      <w:r>
        <w:rPr>
          <w:rFonts w:eastAsia="Times New Roman"/>
          <w:noProof/>
          <w:lang w:eastAsia="en-US"/>
        </w:rPr>
        <w:drawing>
          <wp:inline distT="0" distB="0" distL="0" distR="0" wp14:anchorId="76709DEA" wp14:editId="51FE1957">
            <wp:extent cx="4777892" cy="2425700"/>
            <wp:effectExtent l="0" t="0" r="381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612" cy="243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D667" w14:textId="77777777" w:rsidR="00795203" w:rsidRDefault="00795203" w:rsidP="00795203">
      <w:pPr>
        <w:rPr>
          <w:rFonts w:eastAsia="Times New Roman"/>
        </w:rPr>
      </w:pPr>
    </w:p>
    <w:p w14:paraId="7A3EA7ED" w14:textId="1C1F1119" w:rsidR="00795203" w:rsidRPr="00795203" w:rsidRDefault="00795203" w:rsidP="00795203">
      <w:pPr>
        <w:rPr>
          <w:rFonts w:eastAsia="Times New Roman"/>
          <w:b/>
          <w:bCs/>
        </w:rPr>
      </w:pPr>
      <w:r w:rsidRPr="00795203">
        <w:rPr>
          <w:rFonts w:eastAsia="Times New Roman"/>
          <w:b/>
          <w:bCs/>
        </w:rPr>
        <w:t xml:space="preserve">Access Siebel </w:t>
      </w:r>
      <w:r>
        <w:rPr>
          <w:rFonts w:eastAsia="Times New Roman"/>
          <w:b/>
          <w:bCs/>
        </w:rPr>
        <w:t>Management Console</w:t>
      </w:r>
    </w:p>
    <w:p w14:paraId="171DDE6A" w14:textId="77777777" w:rsidR="00F81042" w:rsidRDefault="00F81042" w:rsidP="00795203">
      <w:pPr>
        <w:rPr>
          <w:rFonts w:eastAsia="Times New Roman"/>
        </w:rPr>
      </w:pPr>
    </w:p>
    <w:p w14:paraId="6C19E1C9" w14:textId="42D83529" w:rsidR="00F81042" w:rsidRDefault="00FF41B5" w:rsidP="00744E95">
      <w:pPr>
        <w:pStyle w:val="ListParagraph"/>
        <w:numPr>
          <w:ilvl w:val="0"/>
          <w:numId w:val="11"/>
        </w:numPr>
        <w:rPr>
          <w:rFonts w:eastAsia="Times New Roman"/>
        </w:rPr>
      </w:pPr>
      <w:r w:rsidRPr="00F81042">
        <w:rPr>
          <w:rFonts w:eastAsia="Times New Roman"/>
        </w:rPr>
        <w:t xml:space="preserve">To Access the Siebel </w:t>
      </w:r>
      <w:r w:rsidR="00795203" w:rsidRPr="00F81042">
        <w:rPr>
          <w:rFonts w:eastAsia="Times New Roman"/>
        </w:rPr>
        <w:t xml:space="preserve">Management </w:t>
      </w:r>
      <w:r w:rsidR="00F81042" w:rsidRPr="00F81042">
        <w:rPr>
          <w:rFonts w:eastAsia="Times New Roman"/>
        </w:rPr>
        <w:t>Console,</w:t>
      </w:r>
      <w:r w:rsidRPr="00F81042">
        <w:rPr>
          <w:rFonts w:eastAsia="Times New Roman"/>
        </w:rPr>
        <w:t xml:space="preserve"> browse the link </w:t>
      </w:r>
      <w:r w:rsidR="00F81042">
        <w:rPr>
          <w:rFonts w:eastAsia="Times New Roman"/>
        </w:rPr>
        <w:t xml:space="preserve">- </w:t>
      </w:r>
      <w:r w:rsidRPr="00F81042">
        <w:rPr>
          <w:rFonts w:eastAsia="Times New Roman"/>
        </w:rPr>
        <w:t>https:&lt;IP-add</w:t>
      </w:r>
      <w:r w:rsidR="008F7450">
        <w:rPr>
          <w:rFonts w:eastAsia="Times New Roman"/>
        </w:rPr>
        <w:t>r</w:t>
      </w:r>
      <w:r w:rsidRPr="00F81042">
        <w:rPr>
          <w:rFonts w:eastAsia="Times New Roman"/>
        </w:rPr>
        <w:t xml:space="preserve">ess&gt;:4430/Siebel/smc. </w:t>
      </w:r>
    </w:p>
    <w:p w14:paraId="40C5E1E4" w14:textId="08196702" w:rsidR="00131E75" w:rsidRPr="00F81042" w:rsidRDefault="00FF41B5" w:rsidP="00744E95">
      <w:pPr>
        <w:pStyle w:val="ListParagraph"/>
        <w:numPr>
          <w:ilvl w:val="0"/>
          <w:numId w:val="11"/>
        </w:numPr>
        <w:rPr>
          <w:rFonts w:eastAsia="Times New Roman"/>
        </w:rPr>
      </w:pPr>
      <w:r w:rsidRPr="00F81042">
        <w:rPr>
          <w:rFonts w:eastAsia="Times New Roman"/>
        </w:rPr>
        <w:t xml:space="preserve">Enter the User ID as </w:t>
      </w:r>
      <w:r w:rsidRPr="00F81042">
        <w:rPr>
          <w:rFonts w:eastAsia="Times New Roman"/>
          <w:b/>
        </w:rPr>
        <w:t>SADMIN</w:t>
      </w:r>
      <w:r w:rsidRPr="00F81042">
        <w:rPr>
          <w:rFonts w:eastAsia="Times New Roman"/>
        </w:rPr>
        <w:t xml:space="preserve"> and Password as </w:t>
      </w:r>
      <w:r w:rsidRPr="00F81042">
        <w:rPr>
          <w:rFonts w:eastAsia="Times New Roman"/>
          <w:b/>
        </w:rPr>
        <w:t>Welcome1</w:t>
      </w:r>
      <w:r w:rsidRPr="00F81042">
        <w:rPr>
          <w:rFonts w:eastAsia="Times New Roman"/>
        </w:rPr>
        <w:t xml:space="preserve"> and click </w:t>
      </w:r>
      <w:r w:rsidRPr="00F81042">
        <w:rPr>
          <w:rFonts w:eastAsia="Times New Roman"/>
          <w:b/>
        </w:rPr>
        <w:t>Login</w:t>
      </w:r>
      <w:r w:rsidRPr="00F81042">
        <w:rPr>
          <w:rFonts w:eastAsia="Times New Roman"/>
        </w:rPr>
        <w:t xml:space="preserve"> to login to the Siebel </w:t>
      </w:r>
      <w:r w:rsidR="00795203" w:rsidRPr="00F81042">
        <w:rPr>
          <w:rFonts w:eastAsia="Times New Roman"/>
        </w:rPr>
        <w:t>Management Console</w:t>
      </w:r>
      <w:r w:rsidR="00F81042">
        <w:rPr>
          <w:rFonts w:eastAsia="Times New Roman"/>
        </w:rPr>
        <w:t xml:space="preserve"> as shown below.</w:t>
      </w:r>
    </w:p>
    <w:p w14:paraId="4B262F9A" w14:textId="51960673" w:rsidR="00795203" w:rsidRPr="00795203" w:rsidRDefault="00795203" w:rsidP="00F81042">
      <w:pPr>
        <w:ind w:left="360"/>
        <w:rPr>
          <w:rFonts w:eastAsia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0382572D" wp14:editId="2C44D1D6">
            <wp:extent cx="2520950" cy="3164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623" r="16789"/>
                    <a:stretch/>
                  </pic:blipFill>
                  <pic:spPr bwMode="auto">
                    <a:xfrm>
                      <a:off x="0" y="0"/>
                      <a:ext cx="2530008" cy="3176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AE0B4" w14:textId="61989B4C" w:rsidR="00C47DF8" w:rsidRDefault="00C47DF8" w:rsidP="00C47DF8">
      <w:pPr>
        <w:pStyle w:val="ListParagraph"/>
        <w:ind w:left="1080"/>
        <w:rPr>
          <w:rFonts w:eastAsia="Times New Roman"/>
        </w:rPr>
      </w:pPr>
    </w:p>
    <w:p w14:paraId="4C547542" w14:textId="2DFD330F" w:rsidR="00131E75" w:rsidRPr="00F81042" w:rsidRDefault="00FF41B5" w:rsidP="00744E95">
      <w:pPr>
        <w:pStyle w:val="ListParagraph"/>
        <w:numPr>
          <w:ilvl w:val="0"/>
          <w:numId w:val="11"/>
        </w:numPr>
        <w:rPr>
          <w:rFonts w:eastAsia="Times New Roman"/>
        </w:rPr>
      </w:pPr>
      <w:r w:rsidRPr="00F81042">
        <w:rPr>
          <w:rFonts w:eastAsia="Times New Roman"/>
        </w:rPr>
        <w:t xml:space="preserve">You have successfully logged into the </w:t>
      </w:r>
      <w:r w:rsidR="00795203" w:rsidRPr="00F81042">
        <w:rPr>
          <w:rFonts w:eastAsia="Times New Roman"/>
        </w:rPr>
        <w:t>Siebel Management Console</w:t>
      </w:r>
      <w:r w:rsidR="00F81042">
        <w:rPr>
          <w:rFonts w:eastAsia="Times New Roman"/>
        </w:rPr>
        <w:t xml:space="preserve"> as shown below.</w:t>
      </w:r>
    </w:p>
    <w:p w14:paraId="50D91C6B" w14:textId="77777777" w:rsidR="00795203" w:rsidRPr="00795203" w:rsidRDefault="00795203" w:rsidP="00795203">
      <w:pPr>
        <w:rPr>
          <w:rFonts w:eastAsia="Times New Roman"/>
        </w:rPr>
      </w:pPr>
    </w:p>
    <w:p w14:paraId="57ACE4EE" w14:textId="4ABCEE7D" w:rsidR="00FF41B5" w:rsidRDefault="00C47DF8" w:rsidP="00F81042">
      <w:pPr>
        <w:pStyle w:val="ListParagraph"/>
        <w:ind w:left="360"/>
        <w:rPr>
          <w:rFonts w:eastAsia="Times New Roman"/>
        </w:rPr>
      </w:pPr>
      <w:r>
        <w:rPr>
          <w:rFonts w:eastAsia="Times New Roman"/>
          <w:noProof/>
          <w:lang w:eastAsia="en-US"/>
        </w:rPr>
        <w:drawing>
          <wp:inline distT="0" distB="0" distL="0" distR="0" wp14:anchorId="54B3616D" wp14:editId="23694D18">
            <wp:extent cx="4360984" cy="1945670"/>
            <wp:effectExtent l="0" t="0" r="190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774" cy="194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B6EC" w14:textId="76EB055A" w:rsidR="00131E75" w:rsidRPr="00C47DF8" w:rsidRDefault="00131E75" w:rsidP="00C47DF8">
      <w:pPr>
        <w:pStyle w:val="ListParagraph"/>
        <w:ind w:left="1080"/>
        <w:rPr>
          <w:rFonts w:eastAsia="Times New Roman"/>
        </w:rPr>
      </w:pPr>
    </w:p>
    <w:p w14:paraId="2676B635" w14:textId="77777777" w:rsidR="00E22314" w:rsidRPr="00E22314" w:rsidRDefault="00E22314" w:rsidP="00E22314">
      <w:pPr>
        <w:pStyle w:val="ListParagraph"/>
        <w:ind w:left="1080"/>
        <w:rPr>
          <w:rFonts w:eastAsia="Times New Roman"/>
        </w:rPr>
      </w:pPr>
    </w:p>
    <w:p w14:paraId="339B7CE1" w14:textId="77777777" w:rsidR="00EE7491" w:rsidRPr="00EE7491" w:rsidRDefault="00EE7491" w:rsidP="00E54D07">
      <w:pPr>
        <w:pStyle w:val="ListParagraph"/>
        <w:ind w:left="1080"/>
        <w:rPr>
          <w:rFonts w:eastAsia="Times New Roman"/>
        </w:rPr>
      </w:pPr>
    </w:p>
    <w:sectPr w:rsidR="00EE7491" w:rsidRPr="00EE7491" w:rsidSect="007D0104">
      <w:footerReference w:type="even" r:id="rId14"/>
      <w:footerReference w:type="default" r:id="rId15"/>
      <w:pgSz w:w="12240" w:h="15840" w:code="1"/>
      <w:pgMar w:top="1152" w:right="1440" w:bottom="1440" w:left="1440" w:header="576" w:footer="73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5B168" w14:textId="77777777" w:rsidR="00F106B6" w:rsidRDefault="00F106B6">
      <w:r>
        <w:separator/>
      </w:r>
    </w:p>
  </w:endnote>
  <w:endnote w:type="continuationSeparator" w:id="0">
    <w:p w14:paraId="6569DCCC" w14:textId="77777777" w:rsidR="00F106B6" w:rsidRDefault="00F1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4BE91" w14:textId="1EE5B767" w:rsidR="001369EA" w:rsidRDefault="001369EA" w:rsidP="001369EA">
    <w:pPr>
      <w:pStyle w:val="Footer"/>
      <w:jc w:val="center"/>
    </w:pPr>
    <w:r>
      <w:t xml:space="preserve">Copyright © </w:t>
    </w:r>
    <w:r>
      <w:fldChar w:fldCharType="begin"/>
    </w:r>
    <w:r>
      <w:instrText xml:space="preserve"> DATE \@ "YYYY" \* MERGEFORMAT </w:instrText>
    </w:r>
    <w:r>
      <w:fldChar w:fldCharType="separate"/>
    </w:r>
    <w:r w:rsidR="004A4C30">
      <w:rPr>
        <w:noProof/>
      </w:rPr>
      <w:t>2021</w:t>
    </w:r>
    <w:r>
      <w:rPr>
        <w:noProof/>
      </w:rPr>
      <w:fldChar w:fldCharType="end"/>
    </w:r>
    <w:r>
      <w:t>, Oracle and/or its affiliates.</w:t>
    </w:r>
  </w:p>
  <w:p w14:paraId="3AD030DA" w14:textId="19D5BF37" w:rsidR="005570E2" w:rsidRPr="001369EA" w:rsidRDefault="001369EA" w:rsidP="001369EA">
    <w:pPr>
      <w:pStyle w:val="Footer2"/>
      <w:tabs>
        <w:tab w:val="clear" w:pos="4680"/>
        <w:tab w:val="center" w:pos="720"/>
      </w:tabs>
      <w:jc w:val="right"/>
    </w:pPr>
    <w:r>
      <w:fldChar w:fldCharType="begin"/>
    </w:r>
    <w:r>
      <w:instrText xml:space="preserve"> PAGE  \* MERGEFORMAT </w:instrText>
    </w:r>
    <w:r>
      <w:fldChar w:fldCharType="separate"/>
    </w:r>
    <w:r w:rsidR="004A4C30">
      <w:rPr>
        <w:noProof/>
      </w:rPr>
      <w:t>2</w:t>
    </w:r>
    <w:r>
      <w:rPr>
        <w:noProof/>
      </w:rPr>
      <w:fldChar w:fldCharType="end"/>
    </w:r>
    <w:r>
      <w:tab/>
    </w:r>
    <w:r>
      <w:tab/>
    </w:r>
    <w:sdt>
      <w:sdtPr>
        <w:alias w:val="Title"/>
        <w:id w:val="1591030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Practices for Lesson 4: Accessing Siebel Applications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A3D05" w14:textId="0FED9319" w:rsidR="001369EA" w:rsidRDefault="001369EA" w:rsidP="001369EA">
    <w:pPr>
      <w:pStyle w:val="Footer"/>
      <w:jc w:val="center"/>
    </w:pPr>
    <w:r>
      <w:t xml:space="preserve">Copyright © </w:t>
    </w:r>
    <w:r>
      <w:fldChar w:fldCharType="begin"/>
    </w:r>
    <w:r>
      <w:instrText xml:space="preserve"> DATE \@ "YYYY" \* MERGEFORMAT </w:instrText>
    </w:r>
    <w:r>
      <w:fldChar w:fldCharType="separate"/>
    </w:r>
    <w:r w:rsidR="004A4C30">
      <w:rPr>
        <w:noProof/>
      </w:rPr>
      <w:t>2021</w:t>
    </w:r>
    <w:r>
      <w:rPr>
        <w:noProof/>
      </w:rPr>
      <w:fldChar w:fldCharType="end"/>
    </w:r>
    <w:r>
      <w:t>, Oracle and/or its affiliates.</w:t>
    </w:r>
  </w:p>
  <w:p w14:paraId="23EA4929" w14:textId="60A9BA31" w:rsidR="005570E2" w:rsidRPr="001369EA" w:rsidRDefault="00F106B6" w:rsidP="001369EA">
    <w:pPr>
      <w:pStyle w:val="Footer2"/>
      <w:tabs>
        <w:tab w:val="clear" w:pos="4680"/>
        <w:tab w:val="center" w:pos="9270"/>
      </w:tabs>
    </w:pPr>
    <w:sdt>
      <w:sdtPr>
        <w:alias w:val="Title"/>
        <w:id w:val="1100362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369EA">
          <w:t>Practices for Lesson 4: Accessing Siebel Applications</w:t>
        </w:r>
      </w:sdtContent>
    </w:sdt>
    <w:r w:rsidR="001369EA">
      <w:tab/>
      <w:t xml:space="preserve"> </w:t>
    </w:r>
    <w:r w:rsidR="001369EA">
      <w:fldChar w:fldCharType="begin"/>
    </w:r>
    <w:r w:rsidR="001369EA">
      <w:instrText xml:space="preserve"> PAGE  \* MERGEFORMAT </w:instrText>
    </w:r>
    <w:r w:rsidR="001369EA">
      <w:fldChar w:fldCharType="separate"/>
    </w:r>
    <w:r w:rsidR="004A4C30">
      <w:rPr>
        <w:noProof/>
      </w:rPr>
      <w:t>3</w:t>
    </w:r>
    <w:r w:rsidR="001369E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9FF86" w14:textId="77777777" w:rsidR="00F106B6" w:rsidRDefault="00F106B6">
      <w:r>
        <w:separator/>
      </w:r>
    </w:p>
  </w:footnote>
  <w:footnote w:type="continuationSeparator" w:id="0">
    <w:p w14:paraId="480431D9" w14:textId="77777777" w:rsidR="00F106B6" w:rsidRDefault="00F10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1EA9"/>
    <w:multiLevelType w:val="multilevel"/>
    <w:tmpl w:val="D3E2FD56"/>
    <w:numStyleLink w:val="OUList"/>
  </w:abstractNum>
  <w:abstractNum w:abstractNumId="1" w15:restartNumberingAfterBreak="0">
    <w:nsid w:val="060C2E89"/>
    <w:multiLevelType w:val="singleLevel"/>
    <w:tmpl w:val="98240D80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2" w15:restartNumberingAfterBreak="0">
    <w:nsid w:val="0C751DBA"/>
    <w:multiLevelType w:val="singleLevel"/>
    <w:tmpl w:val="111474D6"/>
    <w:lvl w:ilvl="0">
      <w:start w:val="1"/>
      <w:numFmt w:val="bullet"/>
      <w:pStyle w:val="Notelist3"/>
      <w:lvlText w:val=""/>
      <w:lvlJc w:val="left"/>
      <w:pPr>
        <w:tabs>
          <w:tab w:val="num" w:pos="1728"/>
        </w:tabs>
        <w:ind w:left="1728" w:hanging="288"/>
      </w:pPr>
      <w:rPr>
        <w:rFonts w:ascii="Symbol" w:hAnsi="Symbol" w:hint="default"/>
      </w:rPr>
    </w:lvl>
  </w:abstractNum>
  <w:abstractNum w:abstractNumId="3" w15:restartNumberingAfterBreak="0">
    <w:nsid w:val="0D9F38A1"/>
    <w:multiLevelType w:val="singleLevel"/>
    <w:tmpl w:val="1A84A5C0"/>
    <w:lvl w:ilvl="0">
      <w:start w:val="1"/>
      <w:numFmt w:val="bullet"/>
      <w:pStyle w:val="Task2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  <w:color w:val="auto"/>
        <w:sz w:val="22"/>
      </w:rPr>
    </w:lvl>
  </w:abstractNum>
  <w:abstractNum w:abstractNumId="4" w15:restartNumberingAfterBreak="0">
    <w:nsid w:val="1319538F"/>
    <w:multiLevelType w:val="hybridMultilevel"/>
    <w:tmpl w:val="2F88008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1679FC"/>
    <w:multiLevelType w:val="singleLevel"/>
    <w:tmpl w:val="E044141C"/>
    <w:lvl w:ilvl="0">
      <w:start w:val="1"/>
      <w:numFmt w:val="bullet"/>
      <w:pStyle w:val="Notelist1"/>
      <w:lvlText w:val="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</w:abstractNum>
  <w:abstractNum w:abstractNumId="6" w15:restartNumberingAfterBreak="0">
    <w:nsid w:val="2CF97F3C"/>
    <w:multiLevelType w:val="singleLevel"/>
    <w:tmpl w:val="A01E0514"/>
    <w:lvl w:ilvl="0">
      <w:start w:val="1"/>
      <w:numFmt w:val="bullet"/>
      <w:pStyle w:val="Task3"/>
      <w:lvlText w:val=""/>
      <w:lvlJc w:val="left"/>
      <w:pPr>
        <w:tabs>
          <w:tab w:val="num" w:pos="1008"/>
        </w:tabs>
        <w:ind w:left="1008" w:hanging="288"/>
      </w:pPr>
      <w:rPr>
        <w:rFonts w:ascii="Wingdings" w:hAnsi="Wingdings" w:hint="default"/>
      </w:rPr>
    </w:lvl>
  </w:abstractNum>
  <w:abstractNum w:abstractNumId="7" w15:restartNumberingAfterBreak="0">
    <w:nsid w:val="319F5A9A"/>
    <w:multiLevelType w:val="hybridMultilevel"/>
    <w:tmpl w:val="96744C1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310FF3"/>
    <w:multiLevelType w:val="multilevel"/>
    <w:tmpl w:val="D3E2FD56"/>
    <w:styleLink w:val="OUList"/>
    <w:lvl w:ilvl="0">
      <w:start w:val="1"/>
      <w:numFmt w:val="decimal"/>
      <w:pStyle w:val="Task1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22"/>
      </w:rPr>
    </w:lvl>
    <w:lvl w:ilvl="1">
      <w:start w:val="1"/>
      <w:numFmt w:val="lowerLetter"/>
      <w:pStyle w:val="ListNumber"/>
      <w:lvlText w:val="%2."/>
      <w:lvlJc w:val="left"/>
      <w:pPr>
        <w:tabs>
          <w:tab w:val="num" w:pos="864"/>
        </w:tabs>
        <w:ind w:left="864" w:hanging="432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ListNumber1"/>
      <w:lvlText w:val="%3)"/>
      <w:lvlJc w:val="left"/>
      <w:pPr>
        <w:tabs>
          <w:tab w:val="num" w:pos="864"/>
        </w:tabs>
        <w:ind w:left="1296" w:hanging="432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lowerLetter"/>
      <w:pStyle w:val="ListNumber2"/>
      <w:lvlText w:val="%4)"/>
      <w:lvlJc w:val="left"/>
      <w:pPr>
        <w:tabs>
          <w:tab w:val="num" w:pos="1728"/>
        </w:tabs>
        <w:ind w:left="1728" w:hanging="432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lowerRoman"/>
      <w:pStyle w:val="ListNumber3"/>
      <w:lvlText w:val="%5)"/>
      <w:lvlJc w:val="left"/>
      <w:pPr>
        <w:tabs>
          <w:tab w:val="num" w:pos="2160"/>
        </w:tabs>
        <w:ind w:left="2160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92"/>
        </w:tabs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08C7781"/>
    <w:multiLevelType w:val="hybridMultilevel"/>
    <w:tmpl w:val="707CA84A"/>
    <w:lvl w:ilvl="0" w:tplc="1B62E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6E6806"/>
    <w:multiLevelType w:val="singleLevel"/>
    <w:tmpl w:val="9FBED14A"/>
    <w:lvl w:ilvl="0">
      <w:start w:val="1"/>
      <w:numFmt w:val="bullet"/>
      <w:pStyle w:val="Notelist2"/>
      <w:lvlText w:val="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10"/>
  </w:num>
  <w:num w:numId="6">
    <w:abstractNumId w:val="2"/>
  </w:num>
  <w:num w:numId="7">
    <w:abstractNumId w:val="8"/>
  </w:num>
  <w:num w:numId="8">
    <w:abstractNumId w:val="0"/>
  </w:num>
  <w:num w:numId="9">
    <w:abstractNumId w:val="9"/>
  </w:num>
  <w:num w:numId="10">
    <w:abstractNumId w:val="7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NumberType" w:val="Non-decimal"/>
    <w:docVar w:name="Actor" w:val="41,63,74,6F,72,"/>
    <w:docVar w:name="Box_Text" w:val="42,6F,78,20,54,65,78,74,"/>
    <w:docVar w:name="Directive" w:val="44,69,72,65,63,74,69,76,65,"/>
    <w:docVar w:name="FlowChartNameChange" w:val="Flowchart"/>
    <w:docVar w:name="Footer1Center" w:val="Copyright © {date \@ &quot;yyyy&quot;}, Oracle and/or its affiliates. All rights reserved."/>
    <w:docVar w:name="Footer1Style" w:val="Footer"/>
    <w:docVar w:name="Footer2Left" w:val="{title}"/>
    <w:docVar w:name="Footer2Right" w:val="{filename \*upper}"/>
    <w:docVar w:name="Footer2Style" w:val="Footer 2"/>
    <w:docVar w:name="Footer3Center" w:val="Page {page} of {numpages}"/>
    <w:docVar w:name="Footer3Left" w:val="Effective {effective}"/>
    <w:docVar w:name="Footer3Right" w:val="Rev {revision}"/>
    <w:docVar w:name="Footer3Style" w:val="Footer 3"/>
    <w:docVar w:name="Header1Style" w:val="Header"/>
    <w:docVar w:name="Header2Style" w:val="Header"/>
    <w:docVar w:name="Header3Style" w:val="Header"/>
    <w:docVar w:name="HTMLFooter" w:val="none"/>
    <w:docVar w:name="HTMLHeader" w:val="none"/>
    <w:docVar w:name="LessonNum" w:val="1"/>
    <w:docVar w:name="Note_list_1" w:val="4E,6F,74,65,20,6C,69,73,74,20,31,"/>
    <w:docVar w:name="Page_Title" w:val="50,61,67,65,20,54,69,74,6C,65,"/>
    <w:docVar w:name="Paradigm_Condition" w:val="condition"/>
    <w:docVar w:name="Paradigm_effective" w:val="06/01/2014"/>
    <w:docVar w:name="Paradigm_EndOfActivity" w:val="End of activity"/>
    <w:docVar w:name="Paradigm_Goto" w:val="Goto task"/>
    <w:docVar w:name="Paradigm_IfContinue" w:val="If condition, goto task"/>
    <w:docVar w:name="Paradigm_language" w:val="English (US)"/>
    <w:docVar w:name="Paradigm_margins" w:val="0"/>
    <w:docVar w:name="Paradigm_OtherWise" w:val="Otherwise, goto task"/>
    <w:docVar w:name="Paradigm_paper" w:val="0"/>
    <w:docVar w:name="Paradigm_ReferTo" w:val="Refer to"/>
    <w:docVar w:name="Paradigm_revision" w:val="1"/>
    <w:docVar w:name="Section_Title" w:val="53,65,63,74,69,6F,6E,20,54,69,74,6C,65,"/>
    <w:docVar w:name="Style_Actor" w:val="Actor"/>
    <w:docVar w:name="Style_Box_Text" w:val="Box Text"/>
    <w:docVar w:name="Style_Chapter_Subtitle" w:val="Chapter Subtitle"/>
    <w:docVar w:name="Style_Chapter_Title" w:val="Chapter Title"/>
    <w:docVar w:name="Style_Code" w:val="Code"/>
    <w:docVar w:name="Style_Directive" w:val="Directive"/>
    <w:docVar w:name="Style_Flowchart" w:val="Flowchart"/>
    <w:docVar w:name="Style_Footer_2" w:val="Footer 2"/>
    <w:docVar w:name="Style_Footer_3" w:val="Footer 3"/>
    <w:docVar w:name="Style_Header_2" w:val="Header 2"/>
    <w:docVar w:name="Style_Header_3" w:val="Header 3"/>
    <w:docVar w:name="Style_Instructor" w:val="Instructor"/>
    <w:docVar w:name="Style_Note_1" w:val="Note 1"/>
    <w:docVar w:name="Style_Note_2" w:val="Note 2"/>
    <w:docVar w:name="Style_Note_3" w:val="Note 3"/>
    <w:docVar w:name="Style_Note_list_1" w:val="Note list 1"/>
    <w:docVar w:name="Style_Note_list_2" w:val="Note list 2"/>
    <w:docVar w:name="Style_Note_list_3" w:val="Note list 3"/>
    <w:docVar w:name="Style_Page_Title" w:val="Page Title"/>
    <w:docVar w:name="Style_Page_Title_2" w:val="Page Title 2"/>
    <w:docVar w:name="Style_Qualifier" w:val="Qualifier"/>
    <w:docVar w:name="Style_Section_Title" w:val="Section Title"/>
    <w:docVar w:name="Style_Subheading" w:val="Subheading"/>
    <w:docVar w:name="Style_Table" w:val="Table"/>
    <w:docVar w:name="Style_Table_Header" w:val="Table Header"/>
    <w:docVar w:name="Style_Task_1" w:val="Task 1"/>
    <w:docVar w:name="Style_Task_2" w:val="Task 2"/>
    <w:docVar w:name="Style_Task_3" w:val="Task 3"/>
    <w:docVar w:name="Task_1" w:val="54,61,73,6B,20,31,"/>
    <w:docVar w:name="TasksNameChange" w:val="Tasks"/>
    <w:docVar w:name="test" w:val="will it be there?"/>
  </w:docVars>
  <w:rsids>
    <w:rsidRoot w:val="00625E6A"/>
    <w:rsid w:val="00000333"/>
    <w:rsid w:val="00002D75"/>
    <w:rsid w:val="00006A6D"/>
    <w:rsid w:val="00016F2B"/>
    <w:rsid w:val="000174D5"/>
    <w:rsid w:val="000208F9"/>
    <w:rsid w:val="00023370"/>
    <w:rsid w:val="000316AF"/>
    <w:rsid w:val="00031C41"/>
    <w:rsid w:val="0003360B"/>
    <w:rsid w:val="00034095"/>
    <w:rsid w:val="00035A87"/>
    <w:rsid w:val="00040D53"/>
    <w:rsid w:val="00041DE3"/>
    <w:rsid w:val="000427C2"/>
    <w:rsid w:val="00051312"/>
    <w:rsid w:val="00051E65"/>
    <w:rsid w:val="00056081"/>
    <w:rsid w:val="00057557"/>
    <w:rsid w:val="00061D96"/>
    <w:rsid w:val="000635D0"/>
    <w:rsid w:val="00066FAC"/>
    <w:rsid w:val="00067475"/>
    <w:rsid w:val="00071202"/>
    <w:rsid w:val="000722FF"/>
    <w:rsid w:val="000806BC"/>
    <w:rsid w:val="0008449B"/>
    <w:rsid w:val="0008696A"/>
    <w:rsid w:val="000968EB"/>
    <w:rsid w:val="000A3DF1"/>
    <w:rsid w:val="000A47ED"/>
    <w:rsid w:val="000A55D9"/>
    <w:rsid w:val="000A56A0"/>
    <w:rsid w:val="000A5F2F"/>
    <w:rsid w:val="000B1381"/>
    <w:rsid w:val="000B2F97"/>
    <w:rsid w:val="000B36B1"/>
    <w:rsid w:val="000B58C6"/>
    <w:rsid w:val="000B66E4"/>
    <w:rsid w:val="000C03AE"/>
    <w:rsid w:val="000C712F"/>
    <w:rsid w:val="000D10D4"/>
    <w:rsid w:val="000D2884"/>
    <w:rsid w:val="000E5AD8"/>
    <w:rsid w:val="000E72B6"/>
    <w:rsid w:val="000F1A2E"/>
    <w:rsid w:val="000F6B54"/>
    <w:rsid w:val="000F6C05"/>
    <w:rsid w:val="0010317D"/>
    <w:rsid w:val="0010388A"/>
    <w:rsid w:val="00110BD1"/>
    <w:rsid w:val="00112900"/>
    <w:rsid w:val="001142A2"/>
    <w:rsid w:val="00115316"/>
    <w:rsid w:val="00121758"/>
    <w:rsid w:val="00130413"/>
    <w:rsid w:val="00131E75"/>
    <w:rsid w:val="0013295A"/>
    <w:rsid w:val="00134A06"/>
    <w:rsid w:val="00136288"/>
    <w:rsid w:val="001369EA"/>
    <w:rsid w:val="00137F75"/>
    <w:rsid w:val="00140282"/>
    <w:rsid w:val="00142F80"/>
    <w:rsid w:val="00147709"/>
    <w:rsid w:val="00153457"/>
    <w:rsid w:val="00160065"/>
    <w:rsid w:val="00160D21"/>
    <w:rsid w:val="00161DE1"/>
    <w:rsid w:val="00166840"/>
    <w:rsid w:val="00171070"/>
    <w:rsid w:val="0019322B"/>
    <w:rsid w:val="00193ADA"/>
    <w:rsid w:val="00194433"/>
    <w:rsid w:val="00194A57"/>
    <w:rsid w:val="00197F48"/>
    <w:rsid w:val="001A02A2"/>
    <w:rsid w:val="001A3689"/>
    <w:rsid w:val="001A442B"/>
    <w:rsid w:val="001A6320"/>
    <w:rsid w:val="001A669F"/>
    <w:rsid w:val="001A66A0"/>
    <w:rsid w:val="001A6E42"/>
    <w:rsid w:val="001B059F"/>
    <w:rsid w:val="001B2980"/>
    <w:rsid w:val="001B3913"/>
    <w:rsid w:val="001B5A92"/>
    <w:rsid w:val="001C5B14"/>
    <w:rsid w:val="001D2573"/>
    <w:rsid w:val="001D3167"/>
    <w:rsid w:val="001D4DB0"/>
    <w:rsid w:val="001D58B7"/>
    <w:rsid w:val="001E1444"/>
    <w:rsid w:val="001F6715"/>
    <w:rsid w:val="001F68EA"/>
    <w:rsid w:val="001F78C3"/>
    <w:rsid w:val="002007C4"/>
    <w:rsid w:val="00200E87"/>
    <w:rsid w:val="0020491A"/>
    <w:rsid w:val="00204DD7"/>
    <w:rsid w:val="00206EC5"/>
    <w:rsid w:val="00210259"/>
    <w:rsid w:val="0021651E"/>
    <w:rsid w:val="00221AA3"/>
    <w:rsid w:val="0022319B"/>
    <w:rsid w:val="002236EC"/>
    <w:rsid w:val="00225692"/>
    <w:rsid w:val="00226007"/>
    <w:rsid w:val="00231447"/>
    <w:rsid w:val="00233A24"/>
    <w:rsid w:val="00233CBF"/>
    <w:rsid w:val="00234B40"/>
    <w:rsid w:val="00237504"/>
    <w:rsid w:val="0024136D"/>
    <w:rsid w:val="00246EB6"/>
    <w:rsid w:val="00247691"/>
    <w:rsid w:val="00250372"/>
    <w:rsid w:val="00252C7E"/>
    <w:rsid w:val="00252F71"/>
    <w:rsid w:val="00254BB2"/>
    <w:rsid w:val="00256F66"/>
    <w:rsid w:val="00257DC8"/>
    <w:rsid w:val="002603A1"/>
    <w:rsid w:val="00263711"/>
    <w:rsid w:val="002664C4"/>
    <w:rsid w:val="00267F91"/>
    <w:rsid w:val="00275C54"/>
    <w:rsid w:val="00276C95"/>
    <w:rsid w:val="00282718"/>
    <w:rsid w:val="00284FCE"/>
    <w:rsid w:val="002856D2"/>
    <w:rsid w:val="00286126"/>
    <w:rsid w:val="002976D3"/>
    <w:rsid w:val="002A1742"/>
    <w:rsid w:val="002A3E0A"/>
    <w:rsid w:val="002A4E9C"/>
    <w:rsid w:val="002A4EDB"/>
    <w:rsid w:val="002A55C6"/>
    <w:rsid w:val="002A6F8A"/>
    <w:rsid w:val="002A7AB7"/>
    <w:rsid w:val="002A7E10"/>
    <w:rsid w:val="002B1F6C"/>
    <w:rsid w:val="002B4D4A"/>
    <w:rsid w:val="002B5389"/>
    <w:rsid w:val="002C04A7"/>
    <w:rsid w:val="002C29EC"/>
    <w:rsid w:val="002C6B93"/>
    <w:rsid w:val="002D2C58"/>
    <w:rsid w:val="002E08D0"/>
    <w:rsid w:val="002E2B2D"/>
    <w:rsid w:val="002E3B64"/>
    <w:rsid w:val="002F05DD"/>
    <w:rsid w:val="002F16EF"/>
    <w:rsid w:val="002F5662"/>
    <w:rsid w:val="002F6A68"/>
    <w:rsid w:val="00304FCC"/>
    <w:rsid w:val="003073D1"/>
    <w:rsid w:val="003075DC"/>
    <w:rsid w:val="0031150C"/>
    <w:rsid w:val="00315A98"/>
    <w:rsid w:val="00320FF0"/>
    <w:rsid w:val="00324BF2"/>
    <w:rsid w:val="003331E8"/>
    <w:rsid w:val="0033473D"/>
    <w:rsid w:val="003420C5"/>
    <w:rsid w:val="003431D9"/>
    <w:rsid w:val="003500D3"/>
    <w:rsid w:val="00350702"/>
    <w:rsid w:val="00356BA6"/>
    <w:rsid w:val="00361E59"/>
    <w:rsid w:val="0036382D"/>
    <w:rsid w:val="00364D9D"/>
    <w:rsid w:val="0037019A"/>
    <w:rsid w:val="0037210A"/>
    <w:rsid w:val="003737C8"/>
    <w:rsid w:val="003753AD"/>
    <w:rsid w:val="00377F6B"/>
    <w:rsid w:val="003839CB"/>
    <w:rsid w:val="00384689"/>
    <w:rsid w:val="00384D5E"/>
    <w:rsid w:val="0038639F"/>
    <w:rsid w:val="0038766A"/>
    <w:rsid w:val="00392B8C"/>
    <w:rsid w:val="003A20D3"/>
    <w:rsid w:val="003A2E82"/>
    <w:rsid w:val="003B323C"/>
    <w:rsid w:val="003B380A"/>
    <w:rsid w:val="003B72D6"/>
    <w:rsid w:val="003C0E3A"/>
    <w:rsid w:val="003C3D80"/>
    <w:rsid w:val="003D2568"/>
    <w:rsid w:val="003D2E05"/>
    <w:rsid w:val="003D3579"/>
    <w:rsid w:val="003D4F17"/>
    <w:rsid w:val="003D6E19"/>
    <w:rsid w:val="003D70F7"/>
    <w:rsid w:val="003D7F26"/>
    <w:rsid w:val="003E1EE4"/>
    <w:rsid w:val="003E4580"/>
    <w:rsid w:val="003E59BA"/>
    <w:rsid w:val="003E6FE6"/>
    <w:rsid w:val="003E74F6"/>
    <w:rsid w:val="003E7EC1"/>
    <w:rsid w:val="003F01C7"/>
    <w:rsid w:val="0040303E"/>
    <w:rsid w:val="00404750"/>
    <w:rsid w:val="00404A7B"/>
    <w:rsid w:val="004067DE"/>
    <w:rsid w:val="00407003"/>
    <w:rsid w:val="004111F4"/>
    <w:rsid w:val="00412617"/>
    <w:rsid w:val="004142F4"/>
    <w:rsid w:val="00416F12"/>
    <w:rsid w:val="004216A9"/>
    <w:rsid w:val="00430A67"/>
    <w:rsid w:val="00430D99"/>
    <w:rsid w:val="00431845"/>
    <w:rsid w:val="00431F74"/>
    <w:rsid w:val="004346AB"/>
    <w:rsid w:val="00436A22"/>
    <w:rsid w:val="0044648F"/>
    <w:rsid w:val="004470B9"/>
    <w:rsid w:val="0045116B"/>
    <w:rsid w:val="00451393"/>
    <w:rsid w:val="00451E94"/>
    <w:rsid w:val="00452635"/>
    <w:rsid w:val="004636C4"/>
    <w:rsid w:val="00467D47"/>
    <w:rsid w:val="0047039E"/>
    <w:rsid w:val="00471588"/>
    <w:rsid w:val="00477EAF"/>
    <w:rsid w:val="004851EC"/>
    <w:rsid w:val="00487B89"/>
    <w:rsid w:val="0049351A"/>
    <w:rsid w:val="00493C7D"/>
    <w:rsid w:val="004945EB"/>
    <w:rsid w:val="00495A10"/>
    <w:rsid w:val="004A03DD"/>
    <w:rsid w:val="004A04B0"/>
    <w:rsid w:val="004A34FE"/>
    <w:rsid w:val="004A4C30"/>
    <w:rsid w:val="004B1E78"/>
    <w:rsid w:val="004B3821"/>
    <w:rsid w:val="004C2339"/>
    <w:rsid w:val="004C4447"/>
    <w:rsid w:val="004C5DA0"/>
    <w:rsid w:val="004C7412"/>
    <w:rsid w:val="004E0941"/>
    <w:rsid w:val="004E3170"/>
    <w:rsid w:val="004F07FE"/>
    <w:rsid w:val="004F223C"/>
    <w:rsid w:val="004F5151"/>
    <w:rsid w:val="00500B1D"/>
    <w:rsid w:val="005016EC"/>
    <w:rsid w:val="00503283"/>
    <w:rsid w:val="00506121"/>
    <w:rsid w:val="00510F66"/>
    <w:rsid w:val="005114AA"/>
    <w:rsid w:val="00514E66"/>
    <w:rsid w:val="0051701D"/>
    <w:rsid w:val="00517893"/>
    <w:rsid w:val="005226DD"/>
    <w:rsid w:val="005310F1"/>
    <w:rsid w:val="0053567B"/>
    <w:rsid w:val="005371D9"/>
    <w:rsid w:val="00537D2A"/>
    <w:rsid w:val="00545E44"/>
    <w:rsid w:val="00551484"/>
    <w:rsid w:val="00552012"/>
    <w:rsid w:val="005533AD"/>
    <w:rsid w:val="00553BB8"/>
    <w:rsid w:val="00556ACF"/>
    <w:rsid w:val="00556D9A"/>
    <w:rsid w:val="005570E2"/>
    <w:rsid w:val="00560480"/>
    <w:rsid w:val="005615F9"/>
    <w:rsid w:val="00562119"/>
    <w:rsid w:val="00563D68"/>
    <w:rsid w:val="00565C68"/>
    <w:rsid w:val="00570AA8"/>
    <w:rsid w:val="00576508"/>
    <w:rsid w:val="005823A3"/>
    <w:rsid w:val="00583AC1"/>
    <w:rsid w:val="00584D2B"/>
    <w:rsid w:val="005860FB"/>
    <w:rsid w:val="00586269"/>
    <w:rsid w:val="00587237"/>
    <w:rsid w:val="00587418"/>
    <w:rsid w:val="005A1154"/>
    <w:rsid w:val="005A1D84"/>
    <w:rsid w:val="005A320C"/>
    <w:rsid w:val="005A3A2F"/>
    <w:rsid w:val="005A7EB5"/>
    <w:rsid w:val="005B20FB"/>
    <w:rsid w:val="005B3AB5"/>
    <w:rsid w:val="005B5441"/>
    <w:rsid w:val="005B68E0"/>
    <w:rsid w:val="005C0FF4"/>
    <w:rsid w:val="005C3566"/>
    <w:rsid w:val="005C695C"/>
    <w:rsid w:val="005D0F8D"/>
    <w:rsid w:val="005D45CB"/>
    <w:rsid w:val="005D4F1E"/>
    <w:rsid w:val="005D5CC6"/>
    <w:rsid w:val="005D5DB9"/>
    <w:rsid w:val="005D64CB"/>
    <w:rsid w:val="005E22E4"/>
    <w:rsid w:val="005E3C4B"/>
    <w:rsid w:val="005E5A53"/>
    <w:rsid w:val="005E5D2B"/>
    <w:rsid w:val="005F0992"/>
    <w:rsid w:val="006056B0"/>
    <w:rsid w:val="00613E03"/>
    <w:rsid w:val="006153BE"/>
    <w:rsid w:val="0062567C"/>
    <w:rsid w:val="00625E6A"/>
    <w:rsid w:val="00626091"/>
    <w:rsid w:val="00626ADC"/>
    <w:rsid w:val="0062746E"/>
    <w:rsid w:val="0063134E"/>
    <w:rsid w:val="0063596C"/>
    <w:rsid w:val="006361C8"/>
    <w:rsid w:val="006413EB"/>
    <w:rsid w:val="00643EEC"/>
    <w:rsid w:val="00651CC4"/>
    <w:rsid w:val="00654F07"/>
    <w:rsid w:val="0065765C"/>
    <w:rsid w:val="00662405"/>
    <w:rsid w:val="00667002"/>
    <w:rsid w:val="00672A92"/>
    <w:rsid w:val="006756B4"/>
    <w:rsid w:val="00676B3C"/>
    <w:rsid w:val="0068486B"/>
    <w:rsid w:val="00684E11"/>
    <w:rsid w:val="0069231B"/>
    <w:rsid w:val="006A0824"/>
    <w:rsid w:val="006A1309"/>
    <w:rsid w:val="006A3736"/>
    <w:rsid w:val="006A4133"/>
    <w:rsid w:val="006A77CA"/>
    <w:rsid w:val="006B13A7"/>
    <w:rsid w:val="006B17B2"/>
    <w:rsid w:val="006C04C1"/>
    <w:rsid w:val="006C0982"/>
    <w:rsid w:val="006C42B3"/>
    <w:rsid w:val="006C4FF7"/>
    <w:rsid w:val="006C64CE"/>
    <w:rsid w:val="006C790F"/>
    <w:rsid w:val="006D13AC"/>
    <w:rsid w:val="006D59B2"/>
    <w:rsid w:val="006D5EC6"/>
    <w:rsid w:val="006D6DBA"/>
    <w:rsid w:val="006D790C"/>
    <w:rsid w:val="006E6E2E"/>
    <w:rsid w:val="006F63BA"/>
    <w:rsid w:val="0070013B"/>
    <w:rsid w:val="007052F9"/>
    <w:rsid w:val="0071128D"/>
    <w:rsid w:val="007112EA"/>
    <w:rsid w:val="00712FD5"/>
    <w:rsid w:val="00714B34"/>
    <w:rsid w:val="00716E8C"/>
    <w:rsid w:val="007253CE"/>
    <w:rsid w:val="0073261E"/>
    <w:rsid w:val="00732FE6"/>
    <w:rsid w:val="00740B73"/>
    <w:rsid w:val="00740D98"/>
    <w:rsid w:val="00743B26"/>
    <w:rsid w:val="0074431F"/>
    <w:rsid w:val="00744E95"/>
    <w:rsid w:val="0074669A"/>
    <w:rsid w:val="00752358"/>
    <w:rsid w:val="00752395"/>
    <w:rsid w:val="007576B8"/>
    <w:rsid w:val="00761608"/>
    <w:rsid w:val="00763091"/>
    <w:rsid w:val="00771154"/>
    <w:rsid w:val="007768C5"/>
    <w:rsid w:val="007779EE"/>
    <w:rsid w:val="0078253D"/>
    <w:rsid w:val="007842CC"/>
    <w:rsid w:val="007922C6"/>
    <w:rsid w:val="00793AC1"/>
    <w:rsid w:val="00793D58"/>
    <w:rsid w:val="0079515D"/>
    <w:rsid w:val="00795203"/>
    <w:rsid w:val="007952EA"/>
    <w:rsid w:val="007A3FF8"/>
    <w:rsid w:val="007A423D"/>
    <w:rsid w:val="007B300F"/>
    <w:rsid w:val="007B52BB"/>
    <w:rsid w:val="007B5E74"/>
    <w:rsid w:val="007B7476"/>
    <w:rsid w:val="007C11BC"/>
    <w:rsid w:val="007C1427"/>
    <w:rsid w:val="007C2740"/>
    <w:rsid w:val="007D0104"/>
    <w:rsid w:val="007D2180"/>
    <w:rsid w:val="007D6451"/>
    <w:rsid w:val="007E308B"/>
    <w:rsid w:val="007E386B"/>
    <w:rsid w:val="007E7C8A"/>
    <w:rsid w:val="007F07BE"/>
    <w:rsid w:val="007F6692"/>
    <w:rsid w:val="008005D5"/>
    <w:rsid w:val="00804DD9"/>
    <w:rsid w:val="00804F22"/>
    <w:rsid w:val="0081726E"/>
    <w:rsid w:val="00817FF6"/>
    <w:rsid w:val="00821961"/>
    <w:rsid w:val="008221D9"/>
    <w:rsid w:val="00824DE3"/>
    <w:rsid w:val="0083037A"/>
    <w:rsid w:val="00830BF3"/>
    <w:rsid w:val="00833712"/>
    <w:rsid w:val="008350A3"/>
    <w:rsid w:val="00837BFD"/>
    <w:rsid w:val="008419FB"/>
    <w:rsid w:val="00844090"/>
    <w:rsid w:val="00844425"/>
    <w:rsid w:val="00844BFF"/>
    <w:rsid w:val="008450C3"/>
    <w:rsid w:val="00846A74"/>
    <w:rsid w:val="00847726"/>
    <w:rsid w:val="00852C71"/>
    <w:rsid w:val="008563DB"/>
    <w:rsid w:val="0086007A"/>
    <w:rsid w:val="008625CB"/>
    <w:rsid w:val="0086400B"/>
    <w:rsid w:val="00873AA9"/>
    <w:rsid w:val="00873BCB"/>
    <w:rsid w:val="00877416"/>
    <w:rsid w:val="008805FC"/>
    <w:rsid w:val="00882D74"/>
    <w:rsid w:val="00887205"/>
    <w:rsid w:val="00890583"/>
    <w:rsid w:val="00890675"/>
    <w:rsid w:val="00891C78"/>
    <w:rsid w:val="008956CC"/>
    <w:rsid w:val="008A0293"/>
    <w:rsid w:val="008A1666"/>
    <w:rsid w:val="008A5265"/>
    <w:rsid w:val="008A5C4D"/>
    <w:rsid w:val="008A62CD"/>
    <w:rsid w:val="008B390F"/>
    <w:rsid w:val="008C24EF"/>
    <w:rsid w:val="008C2AF5"/>
    <w:rsid w:val="008C2D97"/>
    <w:rsid w:val="008C729C"/>
    <w:rsid w:val="008D0292"/>
    <w:rsid w:val="008E7F00"/>
    <w:rsid w:val="008F2BE9"/>
    <w:rsid w:val="008F378A"/>
    <w:rsid w:val="008F50B8"/>
    <w:rsid w:val="008F5842"/>
    <w:rsid w:val="008F70F5"/>
    <w:rsid w:val="008F7450"/>
    <w:rsid w:val="009039B0"/>
    <w:rsid w:val="00904628"/>
    <w:rsid w:val="00914F46"/>
    <w:rsid w:val="009156D9"/>
    <w:rsid w:val="0092310B"/>
    <w:rsid w:val="00926A11"/>
    <w:rsid w:val="00927D25"/>
    <w:rsid w:val="00930898"/>
    <w:rsid w:val="00936C3F"/>
    <w:rsid w:val="00945AFF"/>
    <w:rsid w:val="00945D4F"/>
    <w:rsid w:val="00947E04"/>
    <w:rsid w:val="00951534"/>
    <w:rsid w:val="00956844"/>
    <w:rsid w:val="0096076B"/>
    <w:rsid w:val="009612B7"/>
    <w:rsid w:val="00963129"/>
    <w:rsid w:val="009669CE"/>
    <w:rsid w:val="0097276C"/>
    <w:rsid w:val="009731B0"/>
    <w:rsid w:val="00974A52"/>
    <w:rsid w:val="009762D2"/>
    <w:rsid w:val="00985F95"/>
    <w:rsid w:val="00986CEF"/>
    <w:rsid w:val="00987C31"/>
    <w:rsid w:val="00991BC3"/>
    <w:rsid w:val="00996B70"/>
    <w:rsid w:val="009975A2"/>
    <w:rsid w:val="009A138F"/>
    <w:rsid w:val="009A1F91"/>
    <w:rsid w:val="009B04F1"/>
    <w:rsid w:val="009B36DC"/>
    <w:rsid w:val="009B391E"/>
    <w:rsid w:val="009B4751"/>
    <w:rsid w:val="009B5739"/>
    <w:rsid w:val="009B7DF2"/>
    <w:rsid w:val="009C04F6"/>
    <w:rsid w:val="009C1080"/>
    <w:rsid w:val="009C1FD2"/>
    <w:rsid w:val="009D1BCC"/>
    <w:rsid w:val="009D2B4A"/>
    <w:rsid w:val="009D419F"/>
    <w:rsid w:val="009D5771"/>
    <w:rsid w:val="009D589A"/>
    <w:rsid w:val="009D740E"/>
    <w:rsid w:val="009E1881"/>
    <w:rsid w:val="009E4183"/>
    <w:rsid w:val="009F09C7"/>
    <w:rsid w:val="009F3F46"/>
    <w:rsid w:val="009F6E2E"/>
    <w:rsid w:val="00A01434"/>
    <w:rsid w:val="00A02ACF"/>
    <w:rsid w:val="00A10118"/>
    <w:rsid w:val="00A11271"/>
    <w:rsid w:val="00A11742"/>
    <w:rsid w:val="00A207F5"/>
    <w:rsid w:val="00A233CF"/>
    <w:rsid w:val="00A235F2"/>
    <w:rsid w:val="00A257A7"/>
    <w:rsid w:val="00A36FB0"/>
    <w:rsid w:val="00A4138F"/>
    <w:rsid w:val="00A42043"/>
    <w:rsid w:val="00A42DE7"/>
    <w:rsid w:val="00A46DE1"/>
    <w:rsid w:val="00A47104"/>
    <w:rsid w:val="00A600EF"/>
    <w:rsid w:val="00A61B05"/>
    <w:rsid w:val="00A67668"/>
    <w:rsid w:val="00A67B21"/>
    <w:rsid w:val="00A71FF8"/>
    <w:rsid w:val="00A77DF1"/>
    <w:rsid w:val="00A83B03"/>
    <w:rsid w:val="00A92B5D"/>
    <w:rsid w:val="00A92D78"/>
    <w:rsid w:val="00A93569"/>
    <w:rsid w:val="00A94588"/>
    <w:rsid w:val="00A96D71"/>
    <w:rsid w:val="00AA28E6"/>
    <w:rsid w:val="00AA7B1B"/>
    <w:rsid w:val="00AB261C"/>
    <w:rsid w:val="00AB5495"/>
    <w:rsid w:val="00AC257F"/>
    <w:rsid w:val="00AC50F8"/>
    <w:rsid w:val="00AC64B7"/>
    <w:rsid w:val="00AD2337"/>
    <w:rsid w:val="00AD2718"/>
    <w:rsid w:val="00AD3456"/>
    <w:rsid w:val="00AE1088"/>
    <w:rsid w:val="00AE2AE8"/>
    <w:rsid w:val="00AE504E"/>
    <w:rsid w:val="00AE7EFA"/>
    <w:rsid w:val="00AF4222"/>
    <w:rsid w:val="00AF5AB3"/>
    <w:rsid w:val="00AF5C7A"/>
    <w:rsid w:val="00AF6591"/>
    <w:rsid w:val="00AF6D49"/>
    <w:rsid w:val="00B02585"/>
    <w:rsid w:val="00B10D27"/>
    <w:rsid w:val="00B137A2"/>
    <w:rsid w:val="00B15170"/>
    <w:rsid w:val="00B22454"/>
    <w:rsid w:val="00B26F60"/>
    <w:rsid w:val="00B31F34"/>
    <w:rsid w:val="00B32A07"/>
    <w:rsid w:val="00B32AA6"/>
    <w:rsid w:val="00B33FAE"/>
    <w:rsid w:val="00B36EF2"/>
    <w:rsid w:val="00B4134C"/>
    <w:rsid w:val="00B42972"/>
    <w:rsid w:val="00B431D0"/>
    <w:rsid w:val="00B52109"/>
    <w:rsid w:val="00B536F5"/>
    <w:rsid w:val="00B54D0A"/>
    <w:rsid w:val="00B55012"/>
    <w:rsid w:val="00B5637C"/>
    <w:rsid w:val="00B56730"/>
    <w:rsid w:val="00B64010"/>
    <w:rsid w:val="00B66820"/>
    <w:rsid w:val="00B66AE8"/>
    <w:rsid w:val="00B71273"/>
    <w:rsid w:val="00B80177"/>
    <w:rsid w:val="00B82F99"/>
    <w:rsid w:val="00B85100"/>
    <w:rsid w:val="00B87CD6"/>
    <w:rsid w:val="00B948B2"/>
    <w:rsid w:val="00BA2857"/>
    <w:rsid w:val="00BA5B8F"/>
    <w:rsid w:val="00BB317D"/>
    <w:rsid w:val="00BB3B58"/>
    <w:rsid w:val="00BB3E62"/>
    <w:rsid w:val="00BB605C"/>
    <w:rsid w:val="00BC67AC"/>
    <w:rsid w:val="00BC7BFC"/>
    <w:rsid w:val="00BD602F"/>
    <w:rsid w:val="00BD63A6"/>
    <w:rsid w:val="00BE0845"/>
    <w:rsid w:val="00BE23E9"/>
    <w:rsid w:val="00BE248D"/>
    <w:rsid w:val="00BE6404"/>
    <w:rsid w:val="00BF3941"/>
    <w:rsid w:val="00C0699C"/>
    <w:rsid w:val="00C06CD4"/>
    <w:rsid w:val="00C15C63"/>
    <w:rsid w:val="00C227FE"/>
    <w:rsid w:val="00C23197"/>
    <w:rsid w:val="00C23CA8"/>
    <w:rsid w:val="00C26AB4"/>
    <w:rsid w:val="00C31B64"/>
    <w:rsid w:val="00C34EC0"/>
    <w:rsid w:val="00C351EA"/>
    <w:rsid w:val="00C417A4"/>
    <w:rsid w:val="00C45AC2"/>
    <w:rsid w:val="00C462B0"/>
    <w:rsid w:val="00C47DF8"/>
    <w:rsid w:val="00C503D9"/>
    <w:rsid w:val="00C55D20"/>
    <w:rsid w:val="00C66C6E"/>
    <w:rsid w:val="00C700F5"/>
    <w:rsid w:val="00C7133A"/>
    <w:rsid w:val="00C737FC"/>
    <w:rsid w:val="00C73A12"/>
    <w:rsid w:val="00C80A37"/>
    <w:rsid w:val="00C85D11"/>
    <w:rsid w:val="00C85E95"/>
    <w:rsid w:val="00C87651"/>
    <w:rsid w:val="00C954AB"/>
    <w:rsid w:val="00C9626D"/>
    <w:rsid w:val="00C976A2"/>
    <w:rsid w:val="00CA57F0"/>
    <w:rsid w:val="00CB3BB0"/>
    <w:rsid w:val="00CB5013"/>
    <w:rsid w:val="00CB6717"/>
    <w:rsid w:val="00CC054C"/>
    <w:rsid w:val="00CC2672"/>
    <w:rsid w:val="00CD1B5F"/>
    <w:rsid w:val="00CD2CFE"/>
    <w:rsid w:val="00CD57FC"/>
    <w:rsid w:val="00CE0274"/>
    <w:rsid w:val="00CE11A5"/>
    <w:rsid w:val="00CE36F4"/>
    <w:rsid w:val="00CE7604"/>
    <w:rsid w:val="00CF01F3"/>
    <w:rsid w:val="00CF4983"/>
    <w:rsid w:val="00CF7BBC"/>
    <w:rsid w:val="00D04436"/>
    <w:rsid w:val="00D06522"/>
    <w:rsid w:val="00D10A76"/>
    <w:rsid w:val="00D1799B"/>
    <w:rsid w:val="00D24116"/>
    <w:rsid w:val="00D25C10"/>
    <w:rsid w:val="00D313B4"/>
    <w:rsid w:val="00D375A4"/>
    <w:rsid w:val="00D37BAE"/>
    <w:rsid w:val="00D37C26"/>
    <w:rsid w:val="00D412D2"/>
    <w:rsid w:val="00D41B3F"/>
    <w:rsid w:val="00D503C6"/>
    <w:rsid w:val="00D55E31"/>
    <w:rsid w:val="00D57B9F"/>
    <w:rsid w:val="00D60FFF"/>
    <w:rsid w:val="00D61CF3"/>
    <w:rsid w:val="00D63BCB"/>
    <w:rsid w:val="00D64B18"/>
    <w:rsid w:val="00D65B62"/>
    <w:rsid w:val="00D66A2A"/>
    <w:rsid w:val="00D67C44"/>
    <w:rsid w:val="00D7595A"/>
    <w:rsid w:val="00D92A89"/>
    <w:rsid w:val="00DA1166"/>
    <w:rsid w:val="00DA27CD"/>
    <w:rsid w:val="00DA27E3"/>
    <w:rsid w:val="00DA3921"/>
    <w:rsid w:val="00DA4FFB"/>
    <w:rsid w:val="00DB1303"/>
    <w:rsid w:val="00DB3A22"/>
    <w:rsid w:val="00DB4FC7"/>
    <w:rsid w:val="00DC1845"/>
    <w:rsid w:val="00DD0497"/>
    <w:rsid w:val="00DD1074"/>
    <w:rsid w:val="00DD28E8"/>
    <w:rsid w:val="00DD5B63"/>
    <w:rsid w:val="00DD5DDD"/>
    <w:rsid w:val="00DE0C14"/>
    <w:rsid w:val="00DE6DD7"/>
    <w:rsid w:val="00DF1E3C"/>
    <w:rsid w:val="00DF5D91"/>
    <w:rsid w:val="00DF6A75"/>
    <w:rsid w:val="00DF79EF"/>
    <w:rsid w:val="00DF7AF0"/>
    <w:rsid w:val="00E018FA"/>
    <w:rsid w:val="00E12109"/>
    <w:rsid w:val="00E12EA2"/>
    <w:rsid w:val="00E14533"/>
    <w:rsid w:val="00E20BDE"/>
    <w:rsid w:val="00E21610"/>
    <w:rsid w:val="00E21928"/>
    <w:rsid w:val="00E22314"/>
    <w:rsid w:val="00E23278"/>
    <w:rsid w:val="00E24192"/>
    <w:rsid w:val="00E24846"/>
    <w:rsid w:val="00E24EDC"/>
    <w:rsid w:val="00E30331"/>
    <w:rsid w:val="00E3554D"/>
    <w:rsid w:val="00E35CBA"/>
    <w:rsid w:val="00E40562"/>
    <w:rsid w:val="00E42E78"/>
    <w:rsid w:val="00E4345F"/>
    <w:rsid w:val="00E51DEB"/>
    <w:rsid w:val="00E53723"/>
    <w:rsid w:val="00E54D07"/>
    <w:rsid w:val="00E56360"/>
    <w:rsid w:val="00E60F60"/>
    <w:rsid w:val="00E62076"/>
    <w:rsid w:val="00E62170"/>
    <w:rsid w:val="00E72334"/>
    <w:rsid w:val="00E7613F"/>
    <w:rsid w:val="00E83B05"/>
    <w:rsid w:val="00E84669"/>
    <w:rsid w:val="00E850C2"/>
    <w:rsid w:val="00E9381B"/>
    <w:rsid w:val="00E9480C"/>
    <w:rsid w:val="00EA019E"/>
    <w:rsid w:val="00EA7323"/>
    <w:rsid w:val="00EB439C"/>
    <w:rsid w:val="00EB79B9"/>
    <w:rsid w:val="00ED103B"/>
    <w:rsid w:val="00ED28A3"/>
    <w:rsid w:val="00ED425A"/>
    <w:rsid w:val="00ED4287"/>
    <w:rsid w:val="00ED7C71"/>
    <w:rsid w:val="00EE0F8B"/>
    <w:rsid w:val="00EE3476"/>
    <w:rsid w:val="00EE6F10"/>
    <w:rsid w:val="00EE7491"/>
    <w:rsid w:val="00EF05F9"/>
    <w:rsid w:val="00EF2DE6"/>
    <w:rsid w:val="00EF6D32"/>
    <w:rsid w:val="00F106B6"/>
    <w:rsid w:val="00F13129"/>
    <w:rsid w:val="00F15A7A"/>
    <w:rsid w:val="00F2399E"/>
    <w:rsid w:val="00F31369"/>
    <w:rsid w:val="00F32757"/>
    <w:rsid w:val="00F342E9"/>
    <w:rsid w:val="00F37760"/>
    <w:rsid w:val="00F42A6A"/>
    <w:rsid w:val="00F42D30"/>
    <w:rsid w:val="00F42F10"/>
    <w:rsid w:val="00F441F9"/>
    <w:rsid w:val="00F44AE3"/>
    <w:rsid w:val="00F45D19"/>
    <w:rsid w:val="00F464CB"/>
    <w:rsid w:val="00F51A4F"/>
    <w:rsid w:val="00F51DDE"/>
    <w:rsid w:val="00F53FD7"/>
    <w:rsid w:val="00F56340"/>
    <w:rsid w:val="00F61886"/>
    <w:rsid w:val="00F642E8"/>
    <w:rsid w:val="00F67B7E"/>
    <w:rsid w:val="00F715B0"/>
    <w:rsid w:val="00F7215E"/>
    <w:rsid w:val="00F72AE4"/>
    <w:rsid w:val="00F74FBE"/>
    <w:rsid w:val="00F770DF"/>
    <w:rsid w:val="00F81042"/>
    <w:rsid w:val="00F84134"/>
    <w:rsid w:val="00F843A6"/>
    <w:rsid w:val="00F8539F"/>
    <w:rsid w:val="00F87690"/>
    <w:rsid w:val="00F877B8"/>
    <w:rsid w:val="00F9118E"/>
    <w:rsid w:val="00FA5447"/>
    <w:rsid w:val="00FC0667"/>
    <w:rsid w:val="00FC31CE"/>
    <w:rsid w:val="00FD4CA9"/>
    <w:rsid w:val="00FE3CBE"/>
    <w:rsid w:val="00FE4438"/>
    <w:rsid w:val="00FE52C4"/>
    <w:rsid w:val="00FE5C80"/>
    <w:rsid w:val="00FF0F7B"/>
    <w:rsid w:val="00FF41B5"/>
    <w:rsid w:val="00FF41D5"/>
    <w:rsid w:val="00FF63C6"/>
    <w:rsid w:val="00FF6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E5CBDF"/>
  <w15:docId w15:val="{FA0DE112-8C06-41CD-BACF-D8390F21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7EC1"/>
    <w:rPr>
      <w:rFonts w:ascii="Arial" w:eastAsia="Calibri" w:hAnsi="Arial"/>
      <w:sz w:val="22"/>
      <w:szCs w:val="22"/>
    </w:rPr>
  </w:style>
  <w:style w:type="paragraph" w:styleId="Heading1">
    <w:name w:val="heading 1"/>
    <w:basedOn w:val="BodyText"/>
    <w:rsid w:val="003E7EC1"/>
    <w:pPr>
      <w:outlineLvl w:val="0"/>
    </w:pPr>
  </w:style>
  <w:style w:type="paragraph" w:styleId="Heading2">
    <w:name w:val="heading 2"/>
    <w:basedOn w:val="Normal"/>
    <w:rsid w:val="003E7EC1"/>
    <w:pPr>
      <w:keepNext/>
      <w:pageBreakBefore/>
      <w:pBdr>
        <w:bottom w:val="single" w:sz="6" w:space="1" w:color="auto"/>
      </w:pBdr>
      <w:spacing w:before="60" w:after="60" w:line="276" w:lineRule="auto"/>
      <w:outlineLvl w:val="1"/>
    </w:pPr>
    <w:rPr>
      <w:rFonts w:eastAsia="Times New Roman"/>
      <w:b/>
      <w:sz w:val="28"/>
    </w:rPr>
  </w:style>
  <w:style w:type="paragraph" w:styleId="Heading3">
    <w:name w:val="heading 3"/>
    <w:basedOn w:val="BodyText"/>
    <w:rsid w:val="003E7EC1"/>
    <w:pPr>
      <w:outlineLvl w:val="2"/>
    </w:pPr>
  </w:style>
  <w:style w:type="paragraph" w:styleId="Heading4">
    <w:name w:val="heading 4"/>
    <w:basedOn w:val="BodyText"/>
    <w:rsid w:val="003E7EC1"/>
    <w:pPr>
      <w:outlineLvl w:val="3"/>
    </w:pPr>
  </w:style>
  <w:style w:type="paragraph" w:styleId="Heading5">
    <w:name w:val="heading 5"/>
    <w:basedOn w:val="BodyText"/>
    <w:rsid w:val="003E7EC1"/>
    <w:pPr>
      <w:outlineLvl w:val="4"/>
    </w:pPr>
  </w:style>
  <w:style w:type="paragraph" w:styleId="Heading6">
    <w:name w:val="heading 6"/>
    <w:basedOn w:val="BodyText"/>
    <w:rsid w:val="003E7EC1"/>
    <w:pPr>
      <w:outlineLvl w:val="5"/>
    </w:pPr>
  </w:style>
  <w:style w:type="paragraph" w:styleId="Heading7">
    <w:name w:val="heading 7"/>
    <w:basedOn w:val="BodyText"/>
    <w:rsid w:val="003E7EC1"/>
    <w:pPr>
      <w:outlineLvl w:val="6"/>
    </w:pPr>
  </w:style>
  <w:style w:type="paragraph" w:styleId="Heading8">
    <w:name w:val="heading 8"/>
    <w:basedOn w:val="BodyText"/>
    <w:rsid w:val="003E7EC1"/>
    <w:pPr>
      <w:outlineLvl w:val="7"/>
    </w:pPr>
  </w:style>
  <w:style w:type="paragraph" w:styleId="Heading9">
    <w:name w:val="heading 9"/>
    <w:basedOn w:val="BodyText"/>
    <w:rsid w:val="003E7EC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E7EC1"/>
    <w:pPr>
      <w:spacing w:before="60" w:after="60" w:line="276" w:lineRule="auto"/>
    </w:pPr>
  </w:style>
  <w:style w:type="paragraph" w:styleId="Footer">
    <w:name w:val="footer"/>
    <w:basedOn w:val="BodyText"/>
    <w:rsid w:val="003E7EC1"/>
    <w:pPr>
      <w:pBdr>
        <w:top w:val="single" w:sz="6" w:space="0" w:color="000000"/>
      </w:pBdr>
      <w:tabs>
        <w:tab w:val="center" w:pos="4680"/>
        <w:tab w:val="right" w:pos="9360"/>
      </w:tabs>
      <w:spacing w:after="120"/>
    </w:pPr>
    <w:rPr>
      <w:sz w:val="14"/>
    </w:rPr>
  </w:style>
  <w:style w:type="paragraph" w:styleId="Header">
    <w:name w:val="header"/>
    <w:basedOn w:val="BodyText"/>
    <w:rsid w:val="003E7EC1"/>
    <w:pPr>
      <w:tabs>
        <w:tab w:val="center" w:pos="4680"/>
        <w:tab w:val="right" w:pos="9360"/>
      </w:tabs>
      <w:spacing w:before="0"/>
    </w:pPr>
    <w:rPr>
      <w:sz w:val="18"/>
    </w:rPr>
  </w:style>
  <w:style w:type="paragraph" w:styleId="ListBullet">
    <w:name w:val="List Bullet"/>
    <w:basedOn w:val="BodyText"/>
    <w:qFormat/>
    <w:rsid w:val="003E7EC1"/>
    <w:pPr>
      <w:numPr>
        <w:numId w:val="1"/>
      </w:numPr>
      <w:spacing w:before="0"/>
    </w:pPr>
  </w:style>
  <w:style w:type="paragraph" w:styleId="ListNumber">
    <w:name w:val="List Number"/>
    <w:basedOn w:val="BodyText"/>
    <w:qFormat/>
    <w:rsid w:val="003E7EC1"/>
    <w:pPr>
      <w:numPr>
        <w:ilvl w:val="1"/>
        <w:numId w:val="8"/>
      </w:numPr>
    </w:pPr>
  </w:style>
  <w:style w:type="character" w:styleId="PageNumber">
    <w:name w:val="page number"/>
    <w:basedOn w:val="DefaultParagraphFont"/>
    <w:rsid w:val="003E7EC1"/>
    <w:rPr>
      <w:rFonts w:ascii="Arial" w:hAnsi="Arial"/>
    </w:rPr>
  </w:style>
  <w:style w:type="paragraph" w:styleId="TOC1">
    <w:name w:val="toc 1"/>
    <w:basedOn w:val="BodyText"/>
    <w:next w:val="Normal"/>
    <w:semiHidden/>
    <w:rsid w:val="003E7EC1"/>
    <w:pPr>
      <w:tabs>
        <w:tab w:val="left" w:leader="dot" w:pos="8640"/>
      </w:tabs>
      <w:spacing w:before="120"/>
    </w:pPr>
    <w:rPr>
      <w:b/>
      <w:sz w:val="18"/>
    </w:rPr>
  </w:style>
  <w:style w:type="paragraph" w:styleId="TOC2">
    <w:name w:val="toc 2"/>
    <w:basedOn w:val="TOC1"/>
    <w:next w:val="Normal"/>
    <w:semiHidden/>
    <w:rsid w:val="003E7EC1"/>
    <w:pPr>
      <w:spacing w:before="0"/>
      <w:ind w:left="202"/>
    </w:pPr>
    <w:rPr>
      <w:b w:val="0"/>
      <w:noProof/>
    </w:rPr>
  </w:style>
  <w:style w:type="paragraph" w:styleId="TOC3">
    <w:name w:val="toc 3"/>
    <w:basedOn w:val="TOC2"/>
    <w:next w:val="Normal"/>
    <w:semiHidden/>
    <w:rsid w:val="003E7EC1"/>
    <w:pPr>
      <w:ind w:left="400"/>
    </w:pPr>
  </w:style>
  <w:style w:type="paragraph" w:customStyle="1" w:styleId="Task1">
    <w:name w:val="Task 1"/>
    <w:basedOn w:val="BodyText"/>
    <w:qFormat/>
    <w:rsid w:val="003E7EC1"/>
    <w:pPr>
      <w:numPr>
        <w:numId w:val="8"/>
      </w:numPr>
    </w:pPr>
    <w:rPr>
      <w:rFonts w:eastAsia="Times New Roman"/>
    </w:rPr>
  </w:style>
  <w:style w:type="paragraph" w:customStyle="1" w:styleId="Task2">
    <w:name w:val="Task 2"/>
    <w:basedOn w:val="BodyText"/>
    <w:qFormat/>
    <w:rsid w:val="003E7EC1"/>
    <w:pPr>
      <w:numPr>
        <w:numId w:val="2"/>
      </w:numPr>
      <w:tabs>
        <w:tab w:val="left" w:pos="864"/>
      </w:tabs>
    </w:pPr>
    <w:rPr>
      <w:rFonts w:eastAsia="Times New Roman"/>
    </w:rPr>
  </w:style>
  <w:style w:type="paragraph" w:customStyle="1" w:styleId="Task3">
    <w:name w:val="Task 3"/>
    <w:basedOn w:val="BodyText"/>
    <w:qFormat/>
    <w:rsid w:val="003E7EC1"/>
    <w:pPr>
      <w:numPr>
        <w:numId w:val="3"/>
      </w:numPr>
      <w:tabs>
        <w:tab w:val="left" w:pos="1296"/>
      </w:tabs>
    </w:pPr>
    <w:rPr>
      <w:rFonts w:eastAsia="Times New Roman"/>
    </w:rPr>
  </w:style>
  <w:style w:type="paragraph" w:customStyle="1" w:styleId="PageTitle">
    <w:name w:val="Page Title"/>
    <w:basedOn w:val="Heading2"/>
    <w:next w:val="SectionTitle"/>
    <w:qFormat/>
    <w:rsid w:val="003E7EC1"/>
  </w:style>
  <w:style w:type="paragraph" w:customStyle="1" w:styleId="PageTitle2">
    <w:name w:val="Page Title 2"/>
    <w:basedOn w:val="Normal"/>
    <w:next w:val="SectionTitle"/>
    <w:rsid w:val="003E7EC1"/>
    <w:pPr>
      <w:keepNext/>
      <w:pageBreakBefore/>
      <w:pBdr>
        <w:bottom w:val="single" w:sz="6" w:space="1" w:color="auto"/>
      </w:pBdr>
      <w:spacing w:before="60" w:after="60" w:line="276" w:lineRule="auto"/>
      <w:outlineLvl w:val="0"/>
    </w:pPr>
    <w:rPr>
      <w:rFonts w:eastAsia="Times New Roman"/>
      <w:b/>
      <w:sz w:val="28"/>
    </w:rPr>
  </w:style>
  <w:style w:type="paragraph" w:customStyle="1" w:styleId="Qualifier">
    <w:name w:val="Qualifier"/>
    <w:basedOn w:val="BodyText"/>
    <w:next w:val="Task2"/>
    <w:rsid w:val="003E7EC1"/>
    <w:pPr>
      <w:keepNext/>
      <w:spacing w:before="120" w:after="0"/>
      <w:ind w:left="288"/>
    </w:pPr>
    <w:rPr>
      <w:rFonts w:eastAsia="Times New Roman"/>
      <w:b/>
    </w:rPr>
  </w:style>
  <w:style w:type="paragraph" w:customStyle="1" w:styleId="SectionTitle">
    <w:name w:val="Section Title"/>
    <w:basedOn w:val="Heading3"/>
    <w:next w:val="BodyText"/>
    <w:qFormat/>
    <w:rsid w:val="003E7EC1"/>
    <w:pPr>
      <w:keepNext/>
      <w:keepLines/>
      <w:spacing w:before="240" w:after="120"/>
    </w:pPr>
    <w:rPr>
      <w:rFonts w:eastAsia="Times New Roman"/>
      <w:b/>
      <w:sz w:val="24"/>
    </w:rPr>
  </w:style>
  <w:style w:type="paragraph" w:customStyle="1" w:styleId="Subheading">
    <w:name w:val="Subheading"/>
    <w:basedOn w:val="Heading4"/>
    <w:next w:val="BodyText"/>
    <w:qFormat/>
    <w:rsid w:val="003E7EC1"/>
    <w:pPr>
      <w:keepNext/>
      <w:keepLines/>
      <w:spacing w:before="240" w:after="120"/>
    </w:pPr>
    <w:rPr>
      <w:rFonts w:eastAsia="Times New Roman"/>
      <w:b/>
    </w:rPr>
  </w:style>
  <w:style w:type="paragraph" w:customStyle="1" w:styleId="Table">
    <w:name w:val="Table"/>
    <w:basedOn w:val="BodyText"/>
    <w:rsid w:val="003E7EC1"/>
    <w:rPr>
      <w:rFonts w:eastAsia="Times New Roman"/>
    </w:rPr>
  </w:style>
  <w:style w:type="paragraph" w:customStyle="1" w:styleId="TableHeader">
    <w:name w:val="Table Header"/>
    <w:basedOn w:val="Table"/>
    <w:rsid w:val="003E7EC1"/>
    <w:pPr>
      <w:jc w:val="center"/>
    </w:pPr>
    <w:rPr>
      <w:b/>
    </w:rPr>
  </w:style>
  <w:style w:type="paragraph" w:customStyle="1" w:styleId="Note1">
    <w:name w:val="Note 1"/>
    <w:basedOn w:val="BodyText"/>
    <w:qFormat/>
    <w:rsid w:val="003E7EC1"/>
    <w:pPr>
      <w:ind w:left="432"/>
    </w:pPr>
    <w:rPr>
      <w:rFonts w:eastAsia="Times New Roman"/>
    </w:rPr>
  </w:style>
  <w:style w:type="paragraph" w:customStyle="1" w:styleId="Note2">
    <w:name w:val="Note 2"/>
    <w:basedOn w:val="BodyText"/>
    <w:qFormat/>
    <w:rsid w:val="003E7EC1"/>
    <w:pPr>
      <w:ind w:left="864"/>
    </w:pPr>
    <w:rPr>
      <w:rFonts w:eastAsia="Times New Roman"/>
    </w:rPr>
  </w:style>
  <w:style w:type="paragraph" w:customStyle="1" w:styleId="Note3">
    <w:name w:val="Note 3"/>
    <w:basedOn w:val="BodyText"/>
    <w:qFormat/>
    <w:rsid w:val="003E7EC1"/>
    <w:pPr>
      <w:ind w:left="1296"/>
    </w:pPr>
    <w:rPr>
      <w:rFonts w:eastAsia="Times New Roman"/>
    </w:rPr>
  </w:style>
  <w:style w:type="paragraph" w:customStyle="1" w:styleId="Notelist1">
    <w:name w:val="Note list 1"/>
    <w:basedOn w:val="BodyText"/>
    <w:qFormat/>
    <w:rsid w:val="003E7EC1"/>
    <w:pPr>
      <w:numPr>
        <w:numId w:val="4"/>
      </w:numPr>
      <w:tabs>
        <w:tab w:val="left" w:pos="1296"/>
      </w:tabs>
      <w:spacing w:before="0"/>
    </w:pPr>
    <w:rPr>
      <w:rFonts w:eastAsia="Times New Roman"/>
    </w:rPr>
  </w:style>
  <w:style w:type="paragraph" w:customStyle="1" w:styleId="Notelist2">
    <w:name w:val="Note list 2"/>
    <w:basedOn w:val="BodyText"/>
    <w:qFormat/>
    <w:rsid w:val="003E7EC1"/>
    <w:pPr>
      <w:numPr>
        <w:numId w:val="5"/>
      </w:numPr>
      <w:tabs>
        <w:tab w:val="left" w:pos="1728"/>
      </w:tabs>
      <w:spacing w:before="0"/>
    </w:pPr>
    <w:rPr>
      <w:rFonts w:eastAsia="Times New Roman"/>
    </w:rPr>
  </w:style>
  <w:style w:type="paragraph" w:customStyle="1" w:styleId="Notelist3">
    <w:name w:val="Note list 3"/>
    <w:basedOn w:val="BodyText"/>
    <w:qFormat/>
    <w:rsid w:val="003E7EC1"/>
    <w:pPr>
      <w:numPr>
        <w:numId w:val="6"/>
      </w:numPr>
      <w:tabs>
        <w:tab w:val="left" w:pos="2160"/>
      </w:tabs>
      <w:spacing w:before="0"/>
    </w:pPr>
    <w:rPr>
      <w:rFonts w:eastAsia="Times New Roman"/>
    </w:rPr>
  </w:style>
  <w:style w:type="paragraph" w:customStyle="1" w:styleId="Header2">
    <w:name w:val="Header 2"/>
    <w:basedOn w:val="BodyText"/>
    <w:rsid w:val="003E7EC1"/>
    <w:pPr>
      <w:tabs>
        <w:tab w:val="center" w:pos="4680"/>
        <w:tab w:val="right" w:pos="9360"/>
      </w:tabs>
      <w:spacing w:before="0"/>
    </w:pPr>
    <w:rPr>
      <w:sz w:val="18"/>
    </w:rPr>
  </w:style>
  <w:style w:type="paragraph" w:customStyle="1" w:styleId="Header3">
    <w:name w:val="Header 3"/>
    <w:basedOn w:val="BodyText"/>
    <w:rsid w:val="003E7EC1"/>
    <w:pPr>
      <w:tabs>
        <w:tab w:val="center" w:pos="4680"/>
        <w:tab w:val="right" w:pos="9360"/>
      </w:tabs>
      <w:spacing w:before="0"/>
    </w:pPr>
    <w:rPr>
      <w:sz w:val="18"/>
    </w:rPr>
  </w:style>
  <w:style w:type="paragraph" w:customStyle="1" w:styleId="Footer2">
    <w:name w:val="Footer 2"/>
    <w:basedOn w:val="BodyText"/>
    <w:rsid w:val="003E7EC1"/>
    <w:pPr>
      <w:tabs>
        <w:tab w:val="center" w:pos="4680"/>
        <w:tab w:val="right" w:pos="9360"/>
      </w:tabs>
      <w:spacing w:before="0"/>
    </w:pPr>
    <w:rPr>
      <w:sz w:val="18"/>
    </w:rPr>
  </w:style>
  <w:style w:type="paragraph" w:customStyle="1" w:styleId="Footer3">
    <w:name w:val="Footer 3"/>
    <w:basedOn w:val="BodyText"/>
    <w:rsid w:val="003E7EC1"/>
    <w:pPr>
      <w:tabs>
        <w:tab w:val="center" w:pos="4680"/>
        <w:tab w:val="right" w:pos="9360"/>
      </w:tabs>
      <w:spacing w:before="0"/>
    </w:pPr>
    <w:rPr>
      <w:sz w:val="18"/>
    </w:rPr>
  </w:style>
  <w:style w:type="paragraph" w:customStyle="1" w:styleId="Directive">
    <w:name w:val="Directive"/>
    <w:basedOn w:val="BodyText"/>
    <w:rsid w:val="003E7EC1"/>
    <w:pPr>
      <w:keepLines/>
    </w:pPr>
    <w:rPr>
      <w:b/>
    </w:rPr>
  </w:style>
  <w:style w:type="paragraph" w:customStyle="1" w:styleId="Flowchart">
    <w:name w:val="Flowchart"/>
    <w:basedOn w:val="BodyText"/>
    <w:rsid w:val="003E7EC1"/>
  </w:style>
  <w:style w:type="paragraph" w:customStyle="1" w:styleId="ChapterTitle">
    <w:name w:val="Chapter Title"/>
    <w:basedOn w:val="Heading1"/>
    <w:next w:val="ChapterSubtitle"/>
    <w:qFormat/>
    <w:rsid w:val="003E7EC1"/>
    <w:pPr>
      <w:keepNext/>
      <w:pageBreakBefore/>
      <w:spacing w:before="5200" w:line="300" w:lineRule="auto"/>
      <w:ind w:left="4536" w:right="288"/>
    </w:pPr>
    <w:rPr>
      <w:b/>
      <w:kern w:val="36"/>
      <w:sz w:val="32"/>
    </w:rPr>
  </w:style>
  <w:style w:type="paragraph" w:customStyle="1" w:styleId="BoxText">
    <w:name w:val="Box Text"/>
    <w:basedOn w:val="BodyText"/>
    <w:rsid w:val="003E7EC1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720"/>
    </w:pPr>
  </w:style>
  <w:style w:type="paragraph" w:customStyle="1" w:styleId="ChapterSubtitle">
    <w:name w:val="Chapter Subtitle"/>
    <w:basedOn w:val="BodyText"/>
    <w:rsid w:val="003E7EC1"/>
    <w:pPr>
      <w:spacing w:before="220"/>
      <w:ind w:left="4536" w:right="288"/>
    </w:pPr>
    <w:rPr>
      <w:b/>
      <w:sz w:val="20"/>
    </w:rPr>
  </w:style>
  <w:style w:type="paragraph" w:customStyle="1" w:styleId="Actor">
    <w:name w:val="Actor"/>
    <w:basedOn w:val="BodyText"/>
    <w:next w:val="Task1"/>
    <w:rsid w:val="003E7EC1"/>
    <w:pPr>
      <w:keepNext/>
      <w:keepLines/>
      <w:shd w:val="clear" w:color="auto" w:fill="94B8E9"/>
      <w:spacing w:before="240" w:after="0"/>
      <w:jc w:val="center"/>
    </w:pPr>
    <w:rPr>
      <w:b/>
      <w:sz w:val="24"/>
    </w:rPr>
  </w:style>
  <w:style w:type="paragraph" w:styleId="TOC4">
    <w:name w:val="toc 4"/>
    <w:basedOn w:val="TOC3"/>
    <w:next w:val="Normal"/>
    <w:semiHidden/>
    <w:rsid w:val="003E7EC1"/>
    <w:pPr>
      <w:ind w:left="600"/>
    </w:pPr>
  </w:style>
  <w:style w:type="paragraph" w:customStyle="1" w:styleId="Code">
    <w:name w:val="Code"/>
    <w:basedOn w:val="Normal"/>
    <w:qFormat/>
    <w:rsid w:val="003E7EC1"/>
    <w:pPr>
      <w:spacing w:before="60"/>
      <w:ind w:left="864"/>
    </w:pPr>
    <w:rPr>
      <w:rFonts w:ascii="Courier New" w:hAnsi="Courier New" w:cs="Courier New"/>
    </w:rPr>
  </w:style>
  <w:style w:type="character" w:customStyle="1" w:styleId="BodyTextChar">
    <w:name w:val="Body Text Char"/>
    <w:basedOn w:val="DefaultParagraphFont"/>
    <w:link w:val="BodyText"/>
    <w:rsid w:val="003E7EC1"/>
    <w:rPr>
      <w:rFonts w:ascii="Arial" w:eastAsia="Calibri" w:hAnsi="Arial"/>
      <w:sz w:val="22"/>
      <w:szCs w:val="22"/>
    </w:rPr>
  </w:style>
  <w:style w:type="paragraph" w:styleId="BalloonText">
    <w:name w:val="Balloon Text"/>
    <w:basedOn w:val="Normal"/>
    <w:link w:val="BalloonTextChar"/>
    <w:rsid w:val="003E7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7EC1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E7EC1"/>
    <w:rPr>
      <w:color w:val="808080"/>
    </w:rPr>
  </w:style>
  <w:style w:type="paragraph" w:customStyle="1" w:styleId="ListNumber1">
    <w:name w:val="List Number1"/>
    <w:basedOn w:val="ListNumber"/>
    <w:rsid w:val="003E7EC1"/>
    <w:pPr>
      <w:numPr>
        <w:ilvl w:val="2"/>
      </w:numPr>
    </w:pPr>
    <w:rPr>
      <w:lang w:eastAsia="en-US"/>
    </w:rPr>
  </w:style>
  <w:style w:type="paragraph" w:customStyle="1" w:styleId="ListNumber2">
    <w:name w:val="List Number2"/>
    <w:basedOn w:val="ListNumber1"/>
    <w:rsid w:val="003E7EC1"/>
    <w:pPr>
      <w:numPr>
        <w:ilvl w:val="3"/>
      </w:numPr>
    </w:pPr>
  </w:style>
  <w:style w:type="numbering" w:customStyle="1" w:styleId="OUList">
    <w:name w:val="OU_List"/>
    <w:uiPriority w:val="99"/>
    <w:rsid w:val="003E7EC1"/>
    <w:pPr>
      <w:numPr>
        <w:numId w:val="7"/>
      </w:numPr>
    </w:pPr>
  </w:style>
  <w:style w:type="paragraph" w:styleId="ListParagraph">
    <w:name w:val="List Paragraph"/>
    <w:basedOn w:val="Normal"/>
    <w:uiPriority w:val="34"/>
    <w:rsid w:val="003E7EC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rsid w:val="003E7E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E7E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3E7EC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EC1"/>
    <w:rPr>
      <w:rFonts w:ascii="Arial" w:eastAsia="Calibri" w:hAnsi="Arial"/>
      <w:b/>
      <w:bCs/>
      <w:i/>
      <w:iCs/>
      <w:color w:val="4F81BD" w:themeColor="accent1"/>
      <w:sz w:val="22"/>
      <w:szCs w:val="22"/>
    </w:rPr>
  </w:style>
  <w:style w:type="paragraph" w:styleId="NoSpacing">
    <w:name w:val="No Spacing"/>
    <w:uiPriority w:val="1"/>
    <w:rsid w:val="003E7EC1"/>
    <w:rPr>
      <w:rFonts w:ascii="Arial" w:eastAsia="Calibri" w:hAnsi="Arial"/>
      <w:sz w:val="22"/>
      <w:szCs w:val="22"/>
    </w:rPr>
  </w:style>
  <w:style w:type="character" w:customStyle="1" w:styleId="Instructor">
    <w:name w:val="Instructor"/>
    <w:basedOn w:val="DefaultParagraphFont"/>
    <w:uiPriority w:val="1"/>
    <w:qFormat/>
    <w:rsid w:val="003E7EC1"/>
    <w:rPr>
      <w:color w:val="0000FF"/>
    </w:rPr>
  </w:style>
  <w:style w:type="paragraph" w:customStyle="1" w:styleId="ListNumber3">
    <w:name w:val="List Number3"/>
    <w:basedOn w:val="ListNumber2"/>
    <w:rsid w:val="003E7EC1"/>
    <w:pPr>
      <w:numPr>
        <w:ilvl w:val="4"/>
      </w:numPr>
    </w:pPr>
  </w:style>
  <w:style w:type="paragraph" w:customStyle="1" w:styleId="ListNumber4">
    <w:name w:val="List Number4"/>
    <w:rsid w:val="003E7EC1"/>
    <w:pPr>
      <w:tabs>
        <w:tab w:val="left" w:pos="2232"/>
      </w:tabs>
    </w:pPr>
    <w:rPr>
      <w:rFonts w:ascii="Arial" w:eastAsia="Calibri" w:hAnsi="Arial"/>
      <w:sz w:val="22"/>
      <w:szCs w:val="22"/>
      <w:lang w:eastAsia="en-US"/>
    </w:rPr>
  </w:style>
  <w:style w:type="character" w:styleId="Hyperlink">
    <w:name w:val="Hyperlink"/>
    <w:basedOn w:val="DefaultParagraphFont"/>
    <w:unhideWhenUsed/>
    <w:rsid w:val="00F464C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4111F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111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111F4"/>
    <w:rPr>
      <w:rFonts w:ascii="Arial" w:eastAsia="Calibr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111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111F4"/>
    <w:rPr>
      <w:rFonts w:ascii="Arial" w:eastAsia="Calibri" w:hAnsi="Arial"/>
      <w:b/>
      <w:bCs/>
    </w:rPr>
  </w:style>
  <w:style w:type="character" w:styleId="Strong">
    <w:name w:val="Strong"/>
    <w:uiPriority w:val="22"/>
    <w:qFormat/>
    <w:rsid w:val="0051701D"/>
    <w:rPr>
      <w:b/>
      <w:bCs/>
    </w:rPr>
  </w:style>
  <w:style w:type="character" w:styleId="HTMLCode">
    <w:name w:val="HTML Code"/>
    <w:uiPriority w:val="99"/>
    <w:semiHidden/>
    <w:unhideWhenUsed/>
    <w:rsid w:val="0051701D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0B36B1"/>
    <w:rPr>
      <w:rFonts w:ascii="Arial" w:eastAsia="Calibri" w:hAnsi="Arial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63C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456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4393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0378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375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na\AppData\Local\Microsoft\Windows\INetCache\Content.Outlook\DA7B4UXD\OU_Practice_Template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9F6F0E-FD3F-4C9D-A163-16393D14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OU_Practice_Template_V2</Template>
  <TotalTime>44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Practices for Lesson 4: Accessing Siebel Applications</vt:lpstr>
    </vt:vector>
  </TitlesOfParts>
  <Company>Oracle Corporation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Practices for Lesson 4: Accessing Siebel Applications</dc:title>
  <dc:subject>Copyright © 2016, Oracle and/or its affiliates. All rights reserved.</dc:subject>
  <dc:creator>michael sebastian</dc:creator>
  <cp:keywords>1</cp:keywords>
  <dc:description>Version 1, Released in Sep 2016</dc:description>
  <cp:lastModifiedBy>user</cp:lastModifiedBy>
  <cp:revision>9</cp:revision>
  <cp:lastPrinted>2019-07-17T12:42:00Z</cp:lastPrinted>
  <dcterms:created xsi:type="dcterms:W3CDTF">2021-11-12T10:29:00Z</dcterms:created>
  <dcterms:modified xsi:type="dcterms:W3CDTF">2021-11-29T12:39:00Z</dcterms:modified>
</cp:coreProperties>
</file>